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C7DC8" w14:textId="77777777" w:rsidR="00006DDA" w:rsidRDefault="00000000">
      <w:pPr>
        <w:pStyle w:val="Standard"/>
        <w:rPr>
          <w:rFonts w:ascii="Arial" w:hAnsi="Arial" w:cs="Arial"/>
          <w:sz w:val="96"/>
          <w:szCs w:val="96"/>
        </w:rPr>
      </w:pPr>
      <w:r>
        <w:rPr>
          <w:rFonts w:ascii="Arial" w:hAnsi="Arial" w:cs="Arial"/>
          <w:sz w:val="96"/>
          <w:szCs w:val="96"/>
        </w:rPr>
        <w:t>Name =</w:t>
      </w:r>
    </w:p>
    <w:p w14:paraId="37824C48" w14:textId="77777777" w:rsidR="00006DDA" w:rsidRDefault="00000000">
      <w:pPr>
        <w:pStyle w:val="Standard"/>
        <w:ind w:left="1418"/>
        <w:rPr>
          <w:rFonts w:ascii="Arial" w:hAnsi="Arial" w:cs="Arial"/>
          <w:sz w:val="96"/>
          <w:szCs w:val="96"/>
        </w:rPr>
      </w:pPr>
      <w:r>
        <w:rPr>
          <w:rFonts w:ascii="Arial" w:hAnsi="Arial" w:cs="Arial"/>
          <w:sz w:val="96"/>
          <w:szCs w:val="96"/>
        </w:rPr>
        <w:t xml:space="preserve">Abubaker </w:t>
      </w:r>
      <w:proofErr w:type="spellStart"/>
      <w:r>
        <w:rPr>
          <w:rFonts w:ascii="Arial" w:hAnsi="Arial" w:cs="Arial"/>
          <w:sz w:val="96"/>
          <w:szCs w:val="96"/>
        </w:rPr>
        <w:t>Attique</w:t>
      </w:r>
      <w:proofErr w:type="spellEnd"/>
    </w:p>
    <w:p w14:paraId="1CB52BD8" w14:textId="77777777" w:rsidR="00006DDA" w:rsidRDefault="00000000">
      <w:pPr>
        <w:pStyle w:val="Standard"/>
        <w:rPr>
          <w:rFonts w:ascii="Arial" w:hAnsi="Arial" w:cs="Arial"/>
          <w:sz w:val="96"/>
          <w:szCs w:val="96"/>
        </w:rPr>
      </w:pPr>
      <w:r>
        <w:rPr>
          <w:rFonts w:ascii="Arial" w:hAnsi="Arial" w:cs="Arial"/>
          <w:sz w:val="96"/>
          <w:szCs w:val="96"/>
        </w:rPr>
        <w:t xml:space="preserve">Roll no = </w:t>
      </w:r>
    </w:p>
    <w:p w14:paraId="6D5FAE18" w14:textId="77777777" w:rsidR="00006DDA" w:rsidRDefault="00000000">
      <w:pPr>
        <w:pStyle w:val="Standard"/>
        <w:ind w:left="2836" w:firstLine="709"/>
        <w:rPr>
          <w:rFonts w:ascii="Arial" w:hAnsi="Arial" w:cs="Arial"/>
          <w:sz w:val="96"/>
          <w:szCs w:val="96"/>
        </w:rPr>
      </w:pPr>
      <w:r>
        <w:rPr>
          <w:rFonts w:ascii="Arial" w:hAnsi="Arial" w:cs="Arial"/>
          <w:sz w:val="96"/>
          <w:szCs w:val="96"/>
        </w:rPr>
        <w:t>P20-0560</w:t>
      </w:r>
    </w:p>
    <w:p w14:paraId="0AA6CA81" w14:textId="77777777" w:rsidR="00006DDA" w:rsidRDefault="00000000">
      <w:pPr>
        <w:pStyle w:val="Standard"/>
        <w:rPr>
          <w:rFonts w:ascii="Arial" w:hAnsi="Arial" w:cs="Arial"/>
          <w:sz w:val="96"/>
          <w:szCs w:val="96"/>
        </w:rPr>
      </w:pPr>
      <w:r>
        <w:rPr>
          <w:rFonts w:ascii="Arial" w:hAnsi="Arial" w:cs="Arial"/>
          <w:sz w:val="96"/>
          <w:szCs w:val="96"/>
        </w:rPr>
        <w:t xml:space="preserve">Section = </w:t>
      </w:r>
    </w:p>
    <w:p w14:paraId="3BB36D09" w14:textId="77777777" w:rsidR="00006DDA" w:rsidRDefault="00000000">
      <w:pPr>
        <w:pStyle w:val="Standard"/>
        <w:ind w:left="4254" w:firstLine="709"/>
        <w:rPr>
          <w:rFonts w:ascii="Arial" w:hAnsi="Arial" w:cs="Arial"/>
          <w:sz w:val="96"/>
          <w:szCs w:val="96"/>
        </w:rPr>
      </w:pPr>
      <w:r>
        <w:rPr>
          <w:rFonts w:ascii="Arial" w:hAnsi="Arial" w:cs="Arial"/>
          <w:sz w:val="96"/>
          <w:szCs w:val="96"/>
        </w:rPr>
        <w:t>5-A</w:t>
      </w:r>
    </w:p>
    <w:p w14:paraId="6D6AD89E" w14:textId="77777777" w:rsidR="00006DDA" w:rsidRDefault="00000000">
      <w:pPr>
        <w:pStyle w:val="Standard"/>
        <w:jc w:val="both"/>
        <w:rPr>
          <w:rFonts w:ascii="Arial" w:hAnsi="Arial" w:cs="Arial"/>
          <w:sz w:val="96"/>
          <w:szCs w:val="96"/>
        </w:rPr>
      </w:pPr>
      <w:r>
        <w:rPr>
          <w:rFonts w:ascii="Arial" w:hAnsi="Arial" w:cs="Arial"/>
          <w:sz w:val="96"/>
          <w:szCs w:val="96"/>
        </w:rPr>
        <w:tab/>
        <w:t>Lab 6</w:t>
      </w:r>
    </w:p>
    <w:p w14:paraId="37052A3F" w14:textId="77777777" w:rsidR="00006DDA" w:rsidRDefault="00006DDA">
      <w:pPr>
        <w:pStyle w:val="Standard"/>
        <w:rPr>
          <w:b/>
          <w:bCs/>
          <w:sz w:val="36"/>
        </w:rPr>
      </w:pPr>
    </w:p>
    <w:p w14:paraId="5C328EAC" w14:textId="77777777" w:rsidR="00006DDA" w:rsidRDefault="00006DDA">
      <w:pPr>
        <w:pStyle w:val="Standard"/>
      </w:pPr>
    </w:p>
    <w:p w14:paraId="1A9849E2" w14:textId="77777777" w:rsidR="00006DDA" w:rsidRDefault="00006DDA">
      <w:pPr>
        <w:pStyle w:val="Standard"/>
      </w:pPr>
    </w:p>
    <w:p w14:paraId="5F571E12" w14:textId="77777777" w:rsidR="00006DDA" w:rsidRDefault="00006DDA">
      <w:pPr>
        <w:pStyle w:val="Standard"/>
      </w:pPr>
    </w:p>
    <w:p w14:paraId="2C297082" w14:textId="77777777" w:rsidR="00006DDA" w:rsidRDefault="00006DDA">
      <w:pPr>
        <w:pStyle w:val="Standard"/>
      </w:pPr>
    </w:p>
    <w:p w14:paraId="4CCDE825" w14:textId="77777777" w:rsidR="00006DDA" w:rsidRDefault="00006DDA">
      <w:pPr>
        <w:pStyle w:val="Standard"/>
      </w:pPr>
    </w:p>
    <w:p w14:paraId="124FA0C5" w14:textId="77777777" w:rsidR="00006DDA" w:rsidRDefault="00006DDA">
      <w:pPr>
        <w:pStyle w:val="Standard"/>
      </w:pPr>
    </w:p>
    <w:p w14:paraId="13D76A6E" w14:textId="77777777" w:rsidR="00006DDA" w:rsidRDefault="00006DDA">
      <w:pPr>
        <w:pStyle w:val="Standard"/>
      </w:pPr>
    </w:p>
    <w:p w14:paraId="4A1AAEAA" w14:textId="77777777" w:rsidR="00006DDA" w:rsidRDefault="00006DDA">
      <w:pPr>
        <w:pStyle w:val="Standard"/>
      </w:pPr>
    </w:p>
    <w:p w14:paraId="7CAB8C24" w14:textId="77777777" w:rsidR="00006DDA" w:rsidRDefault="00006DDA">
      <w:pPr>
        <w:pStyle w:val="Standard"/>
      </w:pPr>
    </w:p>
    <w:p w14:paraId="5C2C3FDB" w14:textId="77777777" w:rsidR="00006DDA" w:rsidRDefault="00006DDA">
      <w:pPr>
        <w:pStyle w:val="Standard"/>
      </w:pPr>
    </w:p>
    <w:p w14:paraId="289A9B49" w14:textId="77777777" w:rsidR="00006DDA" w:rsidRDefault="00006DDA">
      <w:pPr>
        <w:pStyle w:val="Standard"/>
      </w:pPr>
    </w:p>
    <w:p w14:paraId="4E441A7B" w14:textId="77777777" w:rsidR="00006DDA" w:rsidRDefault="00006DDA">
      <w:pPr>
        <w:pStyle w:val="Standard"/>
      </w:pPr>
    </w:p>
    <w:p w14:paraId="25B8CE28" w14:textId="77777777" w:rsidR="00006DDA" w:rsidRDefault="00006DDA">
      <w:pPr>
        <w:pStyle w:val="Standard"/>
      </w:pPr>
    </w:p>
    <w:p w14:paraId="3DC99678" w14:textId="77777777" w:rsidR="00006DDA" w:rsidRDefault="00006DDA">
      <w:pPr>
        <w:pStyle w:val="Standard"/>
      </w:pPr>
    </w:p>
    <w:p w14:paraId="799E4D6F" w14:textId="77777777" w:rsidR="00006DDA" w:rsidRDefault="00006DDA">
      <w:pPr>
        <w:pStyle w:val="Standard"/>
      </w:pPr>
    </w:p>
    <w:p w14:paraId="490DA558" w14:textId="77777777" w:rsidR="00006DDA" w:rsidRDefault="00006DDA">
      <w:pPr>
        <w:pStyle w:val="Standard"/>
      </w:pPr>
    </w:p>
    <w:p w14:paraId="2B8CEAED" w14:textId="77777777" w:rsidR="00006DDA" w:rsidRDefault="00006DDA">
      <w:pPr>
        <w:pStyle w:val="Standard"/>
      </w:pPr>
    </w:p>
    <w:p w14:paraId="581D4449" w14:textId="77777777" w:rsidR="00006DDA" w:rsidRDefault="00006DDA">
      <w:pPr>
        <w:pStyle w:val="Standard"/>
      </w:pPr>
    </w:p>
    <w:p w14:paraId="75D19B94" w14:textId="77777777" w:rsidR="00006DDA" w:rsidRDefault="00006DDA">
      <w:pPr>
        <w:pStyle w:val="Standard"/>
      </w:pPr>
    </w:p>
    <w:p w14:paraId="054A6EA9" w14:textId="77777777" w:rsidR="00006DDA" w:rsidRDefault="00006DDA">
      <w:pPr>
        <w:pStyle w:val="Standard"/>
      </w:pPr>
    </w:p>
    <w:p w14:paraId="13840078" w14:textId="77777777" w:rsidR="00006DDA" w:rsidRDefault="00006DDA">
      <w:pPr>
        <w:pStyle w:val="Standard"/>
      </w:pPr>
    </w:p>
    <w:p w14:paraId="4A12C27A" w14:textId="77777777" w:rsidR="00006DDA" w:rsidRDefault="00006DDA">
      <w:pPr>
        <w:pStyle w:val="Standard"/>
      </w:pPr>
    </w:p>
    <w:p w14:paraId="4CBB95B7" w14:textId="77777777" w:rsidR="00006DDA" w:rsidRDefault="00006DDA">
      <w:pPr>
        <w:pStyle w:val="Standard"/>
      </w:pPr>
    </w:p>
    <w:p w14:paraId="536B6DB0" w14:textId="77777777" w:rsidR="00006DDA" w:rsidRDefault="00006DDA">
      <w:pPr>
        <w:pStyle w:val="Standard"/>
      </w:pPr>
    </w:p>
    <w:p w14:paraId="5B5BDB78" w14:textId="77777777" w:rsidR="00006DDA" w:rsidRDefault="00006DDA">
      <w:pPr>
        <w:pStyle w:val="Standard"/>
      </w:pPr>
    </w:p>
    <w:p w14:paraId="6DFF5EF6" w14:textId="77777777" w:rsidR="00006DDA" w:rsidRDefault="00006DDA">
      <w:pPr>
        <w:pStyle w:val="Standard"/>
      </w:pPr>
    </w:p>
    <w:p w14:paraId="78EAF16F" w14:textId="77777777" w:rsidR="00006DDA" w:rsidRDefault="00006DDA">
      <w:pPr>
        <w:pStyle w:val="Standard"/>
      </w:pPr>
    </w:p>
    <w:p w14:paraId="683D2915" w14:textId="77777777" w:rsidR="00006DDA" w:rsidRDefault="00006DDA">
      <w:pPr>
        <w:pStyle w:val="Standard"/>
      </w:pPr>
    </w:p>
    <w:p w14:paraId="0D5DEAEA" w14:textId="77777777" w:rsidR="00006DDA" w:rsidRDefault="00006DDA">
      <w:pPr>
        <w:pStyle w:val="Standard"/>
      </w:pPr>
    </w:p>
    <w:p w14:paraId="6709D624" w14:textId="77777777" w:rsidR="00006DDA" w:rsidRDefault="00006DDA">
      <w:pPr>
        <w:pStyle w:val="Standard"/>
      </w:pPr>
    </w:p>
    <w:p w14:paraId="7F6919B0" w14:textId="77777777" w:rsidR="00006DDA" w:rsidRDefault="00006DDA">
      <w:pPr>
        <w:pStyle w:val="Standard"/>
      </w:pPr>
    </w:p>
    <w:p w14:paraId="7E0B6361" w14:textId="77777777" w:rsidR="00006DDA" w:rsidRDefault="00006DDA">
      <w:pPr>
        <w:pStyle w:val="Standard"/>
      </w:pPr>
    </w:p>
    <w:p w14:paraId="15F0768E" w14:textId="77777777" w:rsidR="00006DDA" w:rsidRDefault="00006DDA">
      <w:pPr>
        <w:pStyle w:val="Standard"/>
      </w:pPr>
    </w:p>
    <w:p w14:paraId="4500D1DE" w14:textId="77777777" w:rsidR="00006DDA" w:rsidRDefault="00006DDA">
      <w:pPr>
        <w:pStyle w:val="Standard"/>
      </w:pPr>
    </w:p>
    <w:p w14:paraId="4B8018E6" w14:textId="77777777" w:rsidR="00006DDA" w:rsidRDefault="00006DDA">
      <w:pPr>
        <w:pStyle w:val="Standard"/>
      </w:pPr>
    </w:p>
    <w:p w14:paraId="0C4814F0" w14:textId="77777777" w:rsidR="00006DDA" w:rsidRDefault="00006DDA">
      <w:pPr>
        <w:pStyle w:val="Standard"/>
      </w:pPr>
    </w:p>
    <w:p w14:paraId="4457E572" w14:textId="77777777" w:rsidR="00006DDA" w:rsidRDefault="00006DDA">
      <w:pPr>
        <w:pStyle w:val="Standard"/>
      </w:pPr>
    </w:p>
    <w:p w14:paraId="7B0A3155" w14:textId="77777777" w:rsidR="00006DDA" w:rsidRDefault="00006DDA">
      <w:pPr>
        <w:pStyle w:val="Standard"/>
      </w:pPr>
    </w:p>
    <w:p w14:paraId="511391CC" w14:textId="77777777" w:rsidR="00006DDA" w:rsidRDefault="00006DDA">
      <w:pPr>
        <w:pStyle w:val="Standard"/>
      </w:pPr>
    </w:p>
    <w:p w14:paraId="76CD2C21" w14:textId="77777777" w:rsidR="00006DDA" w:rsidRDefault="00006DDA">
      <w:pPr>
        <w:pStyle w:val="Standard"/>
      </w:pPr>
    </w:p>
    <w:p w14:paraId="3822D2D8" w14:textId="77777777" w:rsidR="00006DDA" w:rsidRDefault="00006DDA">
      <w:pPr>
        <w:pStyle w:val="Standard"/>
      </w:pPr>
    </w:p>
    <w:p w14:paraId="2AFF6ED4" w14:textId="77777777" w:rsidR="00006DDA" w:rsidRDefault="00006DDA">
      <w:pPr>
        <w:pStyle w:val="Standard"/>
      </w:pPr>
    </w:p>
    <w:p w14:paraId="244B83FF" w14:textId="77777777" w:rsidR="00006DDA" w:rsidRDefault="00006DDA">
      <w:pPr>
        <w:pStyle w:val="Standard"/>
      </w:pPr>
    </w:p>
    <w:p w14:paraId="0013A455" w14:textId="77777777" w:rsidR="00006DDA" w:rsidRDefault="00006DDA">
      <w:pPr>
        <w:pStyle w:val="Standard"/>
      </w:pPr>
    </w:p>
    <w:p w14:paraId="0C940A6D" w14:textId="77777777" w:rsidR="00006DDA" w:rsidRDefault="00000000">
      <w:pPr>
        <w:pStyle w:val="Standard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Task 1</w:t>
      </w:r>
    </w:p>
    <w:p w14:paraId="2660BE42" w14:textId="77777777" w:rsidR="00006DDA" w:rsidRDefault="00006DDA">
      <w:pPr>
        <w:pStyle w:val="Standard"/>
        <w:rPr>
          <w:b/>
          <w:bCs/>
        </w:rPr>
      </w:pPr>
    </w:p>
    <w:p w14:paraId="686FB61F" w14:textId="77777777" w:rsidR="00006DDA" w:rsidRDefault="00000000">
      <w:pPr>
        <w:pStyle w:val="Standard"/>
        <w:rPr>
          <w:b/>
          <w:bCs/>
        </w:rPr>
      </w:pPr>
      <w:r>
        <w:rPr>
          <w:b/>
          <w:bCs/>
        </w:rPr>
        <w:t>1. Creating topology</w:t>
      </w:r>
    </w:p>
    <w:p w14:paraId="20AAAA37" w14:textId="77777777" w:rsidR="00006DDA" w:rsidRDefault="00006DDA">
      <w:pPr>
        <w:pStyle w:val="Standard"/>
      </w:pPr>
    </w:p>
    <w:p w14:paraId="4E50C97C" w14:textId="64F65907" w:rsidR="00006DDA" w:rsidRDefault="002302DC">
      <w:pPr>
        <w:pStyle w:val="Standard"/>
      </w:pPr>
      <w:r>
        <w:rPr>
          <w:noProof/>
        </w:rPr>
        <w:lastRenderedPageBreak/>
        <w:drawing>
          <wp:inline distT="0" distB="0" distL="0" distR="0" wp14:anchorId="59C25F59" wp14:editId="78DCBEF4">
            <wp:extent cx="6332220" cy="3956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7B28" w14:textId="77777777" w:rsidR="00006DDA" w:rsidRDefault="00006DDA">
      <w:pPr>
        <w:pStyle w:val="Standard"/>
      </w:pPr>
    </w:p>
    <w:p w14:paraId="39D77098" w14:textId="77777777" w:rsidR="00006DDA" w:rsidRDefault="00006DDA">
      <w:pPr>
        <w:pStyle w:val="Standard"/>
      </w:pPr>
    </w:p>
    <w:p w14:paraId="19074080" w14:textId="77777777" w:rsidR="00006DDA" w:rsidRDefault="00006DDA">
      <w:pPr>
        <w:pStyle w:val="Standard"/>
      </w:pPr>
    </w:p>
    <w:p w14:paraId="46423AB4" w14:textId="77777777" w:rsidR="00006DDA" w:rsidRDefault="00006DDA">
      <w:pPr>
        <w:pStyle w:val="Standard"/>
      </w:pPr>
    </w:p>
    <w:p w14:paraId="75D2DAD0" w14:textId="77777777" w:rsidR="00006DDA" w:rsidRDefault="00006DDA">
      <w:pPr>
        <w:pStyle w:val="Standard"/>
      </w:pPr>
    </w:p>
    <w:p w14:paraId="35214C15" w14:textId="77777777" w:rsidR="00006DDA" w:rsidRDefault="00006DDA">
      <w:pPr>
        <w:pStyle w:val="Standard"/>
      </w:pPr>
    </w:p>
    <w:p w14:paraId="59709878" w14:textId="77777777" w:rsidR="00006DDA" w:rsidRDefault="00006DDA">
      <w:pPr>
        <w:pStyle w:val="Standard"/>
      </w:pPr>
    </w:p>
    <w:p w14:paraId="4F962170" w14:textId="77777777" w:rsidR="00006DDA" w:rsidRDefault="00006DDA">
      <w:pPr>
        <w:pStyle w:val="Standard"/>
      </w:pPr>
    </w:p>
    <w:p w14:paraId="4D8DAA77" w14:textId="77777777" w:rsidR="00006DDA" w:rsidRDefault="00006DDA">
      <w:pPr>
        <w:pStyle w:val="Standard"/>
      </w:pPr>
    </w:p>
    <w:p w14:paraId="4ED17CD5" w14:textId="77777777" w:rsidR="00006DDA" w:rsidRDefault="00006DDA">
      <w:pPr>
        <w:pStyle w:val="Standard"/>
      </w:pPr>
    </w:p>
    <w:p w14:paraId="55AEDCE8" w14:textId="77777777" w:rsidR="00006DDA" w:rsidRDefault="00006DDA">
      <w:pPr>
        <w:pStyle w:val="Standard"/>
      </w:pPr>
    </w:p>
    <w:p w14:paraId="305D8ED8" w14:textId="77777777" w:rsidR="00006DDA" w:rsidRDefault="00006DDA">
      <w:pPr>
        <w:pStyle w:val="Standard"/>
      </w:pPr>
    </w:p>
    <w:p w14:paraId="103DB0CA" w14:textId="77777777" w:rsidR="00006DDA" w:rsidRDefault="00006DDA">
      <w:pPr>
        <w:pStyle w:val="Standard"/>
      </w:pPr>
    </w:p>
    <w:p w14:paraId="29B3F154" w14:textId="77777777" w:rsidR="00006DDA" w:rsidRDefault="00006DDA">
      <w:pPr>
        <w:pStyle w:val="Standard"/>
      </w:pPr>
    </w:p>
    <w:p w14:paraId="773DE2FA" w14:textId="77777777" w:rsidR="00006DDA" w:rsidRDefault="00006DDA">
      <w:pPr>
        <w:pStyle w:val="Standard"/>
      </w:pPr>
    </w:p>
    <w:p w14:paraId="1C398B41" w14:textId="77777777" w:rsidR="00006DDA" w:rsidRDefault="00006DDA">
      <w:pPr>
        <w:pStyle w:val="Standard"/>
      </w:pPr>
    </w:p>
    <w:p w14:paraId="66A00EF5" w14:textId="77777777" w:rsidR="00006DDA" w:rsidRDefault="00006DDA">
      <w:pPr>
        <w:pStyle w:val="Standard"/>
      </w:pPr>
    </w:p>
    <w:p w14:paraId="256ABEBF" w14:textId="77777777" w:rsidR="00006DDA" w:rsidRDefault="00000000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557662C" wp14:editId="74F773AF">
            <wp:simplePos x="0" y="0"/>
            <wp:positionH relativeFrom="column">
              <wp:posOffset>3813</wp:posOffset>
            </wp:positionH>
            <wp:positionV relativeFrom="paragraph">
              <wp:posOffset>533396</wp:posOffset>
            </wp:positionV>
            <wp:extent cx="6257925" cy="3671572"/>
            <wp:effectExtent l="0" t="0" r="9525" b="5078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 t="8973" r="1160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6715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B2474E4" w14:textId="77777777" w:rsidR="00006DDA" w:rsidRDefault="00006DDA">
      <w:pPr>
        <w:pStyle w:val="Standard"/>
      </w:pPr>
    </w:p>
    <w:p w14:paraId="10A4F798" w14:textId="77777777" w:rsidR="00006DDA" w:rsidRDefault="00000000">
      <w:pPr>
        <w:pStyle w:val="Standard"/>
      </w:pPr>
      <w:r>
        <w:t xml:space="preserve"> </w:t>
      </w:r>
    </w:p>
    <w:p w14:paraId="23BB2E81" w14:textId="77777777" w:rsidR="00006DDA" w:rsidRDefault="00006DDA">
      <w:pPr>
        <w:pStyle w:val="Standard"/>
      </w:pPr>
    </w:p>
    <w:p w14:paraId="5EF3CBC0" w14:textId="77777777" w:rsidR="00006DDA" w:rsidRDefault="00006DDA">
      <w:pPr>
        <w:pStyle w:val="Standard"/>
      </w:pPr>
    </w:p>
    <w:p w14:paraId="49DC6A21" w14:textId="77777777" w:rsidR="00006DDA" w:rsidRDefault="00006DDA">
      <w:pPr>
        <w:pStyle w:val="Standard"/>
      </w:pPr>
    </w:p>
    <w:p w14:paraId="27E0449D" w14:textId="77777777" w:rsidR="00006DDA" w:rsidRDefault="00006DDA">
      <w:pPr>
        <w:pStyle w:val="Standard"/>
      </w:pPr>
    </w:p>
    <w:p w14:paraId="61B4FF98" w14:textId="77777777" w:rsidR="00006DDA" w:rsidRDefault="00006DDA">
      <w:pPr>
        <w:pStyle w:val="Standard"/>
      </w:pPr>
    </w:p>
    <w:p w14:paraId="77BE4BC6" w14:textId="77777777" w:rsidR="00006DDA" w:rsidRDefault="00006DDA">
      <w:pPr>
        <w:pStyle w:val="Standard"/>
      </w:pPr>
    </w:p>
    <w:p w14:paraId="5A6DD7CD" w14:textId="77777777" w:rsidR="00006DDA" w:rsidRDefault="00006DDA">
      <w:pPr>
        <w:pStyle w:val="Standard"/>
      </w:pPr>
    </w:p>
    <w:p w14:paraId="42FCAA77" w14:textId="77777777" w:rsidR="00006DDA" w:rsidRDefault="00006DDA">
      <w:pPr>
        <w:pStyle w:val="Standard"/>
      </w:pPr>
    </w:p>
    <w:p w14:paraId="72246CA5" w14:textId="77777777" w:rsidR="00006DDA" w:rsidRDefault="00006DDA">
      <w:pPr>
        <w:pStyle w:val="Standard"/>
      </w:pPr>
    </w:p>
    <w:p w14:paraId="7A68F8D7" w14:textId="77777777" w:rsidR="00006DDA" w:rsidRDefault="00006DDA">
      <w:pPr>
        <w:pStyle w:val="Standard"/>
      </w:pPr>
    </w:p>
    <w:p w14:paraId="281F3689" w14:textId="77777777" w:rsidR="00006DDA" w:rsidRDefault="00006DDA">
      <w:pPr>
        <w:pStyle w:val="Standard"/>
      </w:pPr>
    </w:p>
    <w:p w14:paraId="507BE4EF" w14:textId="77777777" w:rsidR="00006DDA" w:rsidRDefault="00006DDA">
      <w:pPr>
        <w:pStyle w:val="Standard"/>
      </w:pPr>
    </w:p>
    <w:p w14:paraId="3C0A8362" w14:textId="77777777" w:rsidR="00006DDA" w:rsidRDefault="00006DDA">
      <w:pPr>
        <w:pStyle w:val="Standard"/>
      </w:pPr>
    </w:p>
    <w:p w14:paraId="7A5F2947" w14:textId="77777777" w:rsidR="00006DDA" w:rsidRDefault="00006DDA">
      <w:pPr>
        <w:pStyle w:val="Standard"/>
      </w:pPr>
    </w:p>
    <w:p w14:paraId="2FBF9177" w14:textId="77777777" w:rsidR="00006DDA" w:rsidRDefault="00006DDA">
      <w:pPr>
        <w:pStyle w:val="Standard"/>
      </w:pPr>
    </w:p>
    <w:p w14:paraId="633C41B1" w14:textId="77777777" w:rsidR="00006DDA" w:rsidRDefault="00006DDA">
      <w:pPr>
        <w:pStyle w:val="Standard"/>
      </w:pPr>
    </w:p>
    <w:p w14:paraId="19B11DBC" w14:textId="77777777" w:rsidR="00006DDA" w:rsidRDefault="00006DDA">
      <w:pPr>
        <w:pStyle w:val="Standard"/>
      </w:pPr>
    </w:p>
    <w:p w14:paraId="3ACE877E" w14:textId="77777777" w:rsidR="00006DDA" w:rsidRDefault="00006DDA">
      <w:pPr>
        <w:pStyle w:val="Standard"/>
      </w:pPr>
    </w:p>
    <w:p w14:paraId="2030D095" w14:textId="77777777" w:rsidR="00006DDA" w:rsidRDefault="00006DDA">
      <w:pPr>
        <w:pStyle w:val="Standard"/>
      </w:pPr>
    </w:p>
    <w:p w14:paraId="0BBE9583" w14:textId="77777777" w:rsidR="00006DDA" w:rsidRDefault="00006DDA">
      <w:pPr>
        <w:pStyle w:val="Standard"/>
      </w:pPr>
    </w:p>
    <w:p w14:paraId="297A6A9A" w14:textId="77777777" w:rsidR="00006DDA" w:rsidRDefault="00006DDA">
      <w:pPr>
        <w:pStyle w:val="Standard"/>
      </w:pPr>
    </w:p>
    <w:p w14:paraId="58586FA2" w14:textId="77777777" w:rsidR="00006DDA" w:rsidRDefault="00006DDA">
      <w:pPr>
        <w:pStyle w:val="Standard"/>
      </w:pPr>
    </w:p>
    <w:p w14:paraId="53BF83F3" w14:textId="77777777" w:rsidR="00006DDA" w:rsidRDefault="00006DDA">
      <w:pPr>
        <w:pStyle w:val="Standard"/>
      </w:pPr>
    </w:p>
    <w:p w14:paraId="7535E2E8" w14:textId="77777777" w:rsidR="00006DDA" w:rsidRDefault="00000000">
      <w:pPr>
        <w:pStyle w:val="Standard"/>
      </w:pPr>
      <w:r>
        <w:t>PC1:</w:t>
      </w:r>
    </w:p>
    <w:p w14:paraId="2F4ED21F" w14:textId="77777777" w:rsidR="00006DDA" w:rsidRDefault="00000000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2" behindDoc="0" locked="0" layoutInCell="1" allowOverlap="1" wp14:anchorId="541DE846" wp14:editId="1A64AE42">
            <wp:simplePos x="0" y="0"/>
            <wp:positionH relativeFrom="column">
              <wp:posOffset>3813</wp:posOffset>
            </wp:positionH>
            <wp:positionV relativeFrom="paragraph">
              <wp:posOffset>489588</wp:posOffset>
            </wp:positionV>
            <wp:extent cx="6332220" cy="3945251"/>
            <wp:effectExtent l="0" t="0" r="0" b="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 t="737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94525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DDFC234" w14:textId="77777777" w:rsidR="00006DDA" w:rsidRDefault="00006DDA">
      <w:pPr>
        <w:pStyle w:val="Standard"/>
      </w:pPr>
    </w:p>
    <w:p w14:paraId="0C2A4805" w14:textId="77777777" w:rsidR="00006DDA" w:rsidRDefault="00006DDA">
      <w:pPr>
        <w:pStyle w:val="Standard"/>
      </w:pPr>
    </w:p>
    <w:p w14:paraId="4D19967F" w14:textId="77777777" w:rsidR="00006DDA" w:rsidRDefault="00006DDA">
      <w:pPr>
        <w:pStyle w:val="Standard"/>
      </w:pPr>
    </w:p>
    <w:p w14:paraId="69AF6631" w14:textId="77777777" w:rsidR="00006DDA" w:rsidRDefault="00000000">
      <w:pPr>
        <w:pStyle w:val="Standard"/>
        <w:rPr>
          <w:b/>
          <w:bCs/>
        </w:rPr>
      </w:pPr>
      <w:r>
        <w:rPr>
          <w:b/>
          <w:bCs/>
        </w:rPr>
        <w:t xml:space="preserve"> Mail Server:</w:t>
      </w:r>
    </w:p>
    <w:p w14:paraId="08F060C3" w14:textId="77777777" w:rsidR="00006DDA" w:rsidRDefault="00006DDA">
      <w:pPr>
        <w:pStyle w:val="Standard"/>
      </w:pPr>
    </w:p>
    <w:p w14:paraId="08BCCF17" w14:textId="77777777" w:rsidR="00006DDA" w:rsidRDefault="00006DDA">
      <w:pPr>
        <w:pStyle w:val="Standard"/>
      </w:pPr>
    </w:p>
    <w:p w14:paraId="4E616C50" w14:textId="77777777" w:rsidR="00006DDA" w:rsidRDefault="00006DDA">
      <w:pPr>
        <w:pStyle w:val="Standard"/>
      </w:pPr>
    </w:p>
    <w:p w14:paraId="0A85136E" w14:textId="77777777" w:rsidR="00006DDA" w:rsidRDefault="00006DDA">
      <w:pPr>
        <w:pStyle w:val="Standard"/>
      </w:pPr>
    </w:p>
    <w:p w14:paraId="2E4718B0" w14:textId="77777777" w:rsidR="00006DDA" w:rsidRDefault="00006DDA">
      <w:pPr>
        <w:pStyle w:val="Standard"/>
      </w:pPr>
    </w:p>
    <w:p w14:paraId="788AD47A" w14:textId="77777777" w:rsidR="00006DDA" w:rsidRDefault="00006DDA">
      <w:pPr>
        <w:pStyle w:val="Standard"/>
      </w:pPr>
    </w:p>
    <w:p w14:paraId="01064389" w14:textId="77777777" w:rsidR="00006DDA" w:rsidRDefault="00006DDA">
      <w:pPr>
        <w:pStyle w:val="Standard"/>
      </w:pPr>
    </w:p>
    <w:p w14:paraId="685991F2" w14:textId="77777777" w:rsidR="00006DDA" w:rsidRDefault="00006DDA">
      <w:pPr>
        <w:pStyle w:val="Standard"/>
      </w:pPr>
    </w:p>
    <w:p w14:paraId="4F40CD14" w14:textId="77777777" w:rsidR="00006DDA" w:rsidRDefault="00006DDA">
      <w:pPr>
        <w:pStyle w:val="Standard"/>
      </w:pPr>
    </w:p>
    <w:p w14:paraId="0408473E" w14:textId="77777777" w:rsidR="00006DDA" w:rsidRDefault="00006DDA">
      <w:pPr>
        <w:pStyle w:val="Standard"/>
      </w:pPr>
    </w:p>
    <w:p w14:paraId="4CA1DA3B" w14:textId="77777777" w:rsidR="00006DDA" w:rsidRDefault="00006DDA">
      <w:pPr>
        <w:pStyle w:val="Standard"/>
      </w:pPr>
    </w:p>
    <w:p w14:paraId="783DF8EC" w14:textId="77777777" w:rsidR="00006DDA" w:rsidRDefault="00006DDA">
      <w:pPr>
        <w:pStyle w:val="Standard"/>
      </w:pPr>
    </w:p>
    <w:p w14:paraId="7C8380B9" w14:textId="24B87D8B" w:rsidR="00006DDA" w:rsidRDefault="002302DC">
      <w:pPr>
        <w:pStyle w:val="Standard"/>
      </w:pPr>
      <w:r>
        <w:rPr>
          <w:noProof/>
        </w:rPr>
        <w:lastRenderedPageBreak/>
        <w:drawing>
          <wp:inline distT="0" distB="0" distL="0" distR="0" wp14:anchorId="54B4FB03" wp14:editId="7F827542">
            <wp:extent cx="6332220" cy="443039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E374F" w14:textId="77777777" w:rsidR="00006DDA" w:rsidRDefault="00006DDA">
      <w:pPr>
        <w:pStyle w:val="Standard"/>
      </w:pPr>
    </w:p>
    <w:p w14:paraId="5CCCC683" w14:textId="77777777" w:rsidR="00006DDA" w:rsidRDefault="00006DDA">
      <w:pPr>
        <w:pStyle w:val="Standard"/>
      </w:pPr>
    </w:p>
    <w:p w14:paraId="36E87040" w14:textId="77777777" w:rsidR="00006DDA" w:rsidRDefault="00006DDA">
      <w:pPr>
        <w:pStyle w:val="Standard"/>
      </w:pPr>
    </w:p>
    <w:p w14:paraId="0E2706DE" w14:textId="77777777" w:rsidR="00006DDA" w:rsidRDefault="00006DDA">
      <w:pPr>
        <w:pStyle w:val="Standard"/>
      </w:pPr>
    </w:p>
    <w:p w14:paraId="0A3F2E4C" w14:textId="77777777" w:rsidR="00006DDA" w:rsidRDefault="00006DDA">
      <w:pPr>
        <w:pStyle w:val="Standard"/>
      </w:pPr>
    </w:p>
    <w:p w14:paraId="34DFBD34" w14:textId="77777777" w:rsidR="00006DDA" w:rsidRDefault="00006DDA">
      <w:pPr>
        <w:pStyle w:val="Standard"/>
      </w:pPr>
    </w:p>
    <w:p w14:paraId="066A3216" w14:textId="77777777" w:rsidR="00006DDA" w:rsidRDefault="00006DDA">
      <w:pPr>
        <w:pStyle w:val="Standard"/>
      </w:pPr>
    </w:p>
    <w:p w14:paraId="33102054" w14:textId="77777777" w:rsidR="00006DDA" w:rsidRDefault="00006DDA">
      <w:pPr>
        <w:pStyle w:val="Standard"/>
      </w:pPr>
    </w:p>
    <w:p w14:paraId="0CB5020C" w14:textId="77777777" w:rsidR="00006DDA" w:rsidRDefault="00006DDA">
      <w:pPr>
        <w:pStyle w:val="Standard"/>
      </w:pPr>
    </w:p>
    <w:p w14:paraId="171C3D6F" w14:textId="77777777" w:rsidR="00006DDA" w:rsidRDefault="00006DDA">
      <w:pPr>
        <w:pStyle w:val="Standard"/>
      </w:pPr>
    </w:p>
    <w:p w14:paraId="316D9235" w14:textId="77777777" w:rsidR="00006DDA" w:rsidRDefault="00006DDA">
      <w:pPr>
        <w:pStyle w:val="Standard"/>
      </w:pPr>
    </w:p>
    <w:p w14:paraId="538ECEA6" w14:textId="77777777" w:rsidR="00006DDA" w:rsidRDefault="00006DDA">
      <w:pPr>
        <w:pStyle w:val="Standard"/>
      </w:pPr>
    </w:p>
    <w:p w14:paraId="289A9684" w14:textId="77777777" w:rsidR="00006DDA" w:rsidRDefault="00006DDA">
      <w:pPr>
        <w:pStyle w:val="Standard"/>
      </w:pPr>
    </w:p>
    <w:p w14:paraId="4D8D021F" w14:textId="77777777" w:rsidR="00006DDA" w:rsidRDefault="00006DDA">
      <w:pPr>
        <w:pStyle w:val="Standard"/>
      </w:pPr>
    </w:p>
    <w:p w14:paraId="359733A2" w14:textId="77777777" w:rsidR="00006DDA" w:rsidRDefault="00006DDA">
      <w:pPr>
        <w:pStyle w:val="Standard"/>
      </w:pPr>
    </w:p>
    <w:p w14:paraId="04A49590" w14:textId="77777777" w:rsidR="00006DDA" w:rsidRDefault="00006DDA">
      <w:pPr>
        <w:pStyle w:val="Standard"/>
      </w:pPr>
    </w:p>
    <w:p w14:paraId="390A6245" w14:textId="77777777" w:rsidR="00006DDA" w:rsidRDefault="00000000">
      <w:pPr>
        <w:pStyle w:val="Standard"/>
        <w:rPr>
          <w:b/>
          <w:bCs/>
        </w:rPr>
      </w:pPr>
      <w:r>
        <w:rPr>
          <w:b/>
          <w:bCs/>
        </w:rPr>
        <w:t xml:space="preserve"> DNS configuration</w:t>
      </w:r>
    </w:p>
    <w:p w14:paraId="5E68CA4E" w14:textId="77777777" w:rsidR="00006DDA" w:rsidRDefault="00006DDA">
      <w:pPr>
        <w:pStyle w:val="Standard"/>
      </w:pPr>
    </w:p>
    <w:p w14:paraId="7525F8FC" w14:textId="021E21CF" w:rsidR="00006DDA" w:rsidRDefault="002302DC">
      <w:pPr>
        <w:pStyle w:val="Standard"/>
      </w:pPr>
      <w:r>
        <w:rPr>
          <w:noProof/>
        </w:rPr>
        <w:lastRenderedPageBreak/>
        <w:drawing>
          <wp:inline distT="0" distB="0" distL="0" distR="0" wp14:anchorId="5903ADBB" wp14:editId="22966C33">
            <wp:extent cx="6332220" cy="322961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DD5E8" w14:textId="77777777" w:rsidR="00006DDA" w:rsidRDefault="00006DDA">
      <w:pPr>
        <w:pStyle w:val="Standard"/>
      </w:pPr>
    </w:p>
    <w:p w14:paraId="0F93F096" w14:textId="77777777" w:rsidR="00006DDA" w:rsidRDefault="00006DDA">
      <w:pPr>
        <w:pStyle w:val="Standard"/>
      </w:pPr>
    </w:p>
    <w:p w14:paraId="39817306" w14:textId="77777777" w:rsidR="00006DDA" w:rsidRDefault="00006DDA">
      <w:pPr>
        <w:pStyle w:val="Standard"/>
      </w:pPr>
    </w:p>
    <w:p w14:paraId="3626806D" w14:textId="77777777" w:rsidR="00006DDA" w:rsidRDefault="00006DDA">
      <w:pPr>
        <w:pStyle w:val="Standard"/>
      </w:pPr>
    </w:p>
    <w:p w14:paraId="7E19A7DE" w14:textId="77777777" w:rsidR="00006DDA" w:rsidRDefault="00006DDA">
      <w:pPr>
        <w:pStyle w:val="Standard"/>
      </w:pPr>
    </w:p>
    <w:p w14:paraId="3949DA6C" w14:textId="77777777" w:rsidR="00006DDA" w:rsidRDefault="00006DDA">
      <w:pPr>
        <w:pStyle w:val="Standard"/>
      </w:pPr>
    </w:p>
    <w:p w14:paraId="614D34ED" w14:textId="77777777" w:rsidR="00006DDA" w:rsidRDefault="00006DDA">
      <w:pPr>
        <w:pStyle w:val="Standard"/>
      </w:pPr>
    </w:p>
    <w:p w14:paraId="69F4642D" w14:textId="77777777" w:rsidR="00006DDA" w:rsidRDefault="00006DDA">
      <w:pPr>
        <w:pStyle w:val="Standard"/>
      </w:pPr>
    </w:p>
    <w:p w14:paraId="5FB40AC1" w14:textId="77777777" w:rsidR="00006DDA" w:rsidRDefault="00006DDA">
      <w:pPr>
        <w:pStyle w:val="Standard"/>
      </w:pPr>
    </w:p>
    <w:p w14:paraId="190D8A59" w14:textId="77777777" w:rsidR="00006DDA" w:rsidRDefault="00006DDA">
      <w:pPr>
        <w:pStyle w:val="Standard"/>
      </w:pPr>
    </w:p>
    <w:p w14:paraId="378131F4" w14:textId="77777777" w:rsidR="00006DDA" w:rsidRDefault="00006DDA">
      <w:pPr>
        <w:pStyle w:val="Standard"/>
      </w:pPr>
    </w:p>
    <w:p w14:paraId="72662B43" w14:textId="77777777" w:rsidR="00006DDA" w:rsidRDefault="00006DDA">
      <w:pPr>
        <w:pStyle w:val="Standard"/>
      </w:pPr>
    </w:p>
    <w:p w14:paraId="5496B06F" w14:textId="77777777" w:rsidR="00006DDA" w:rsidRDefault="00006DDA">
      <w:pPr>
        <w:pStyle w:val="Standard"/>
      </w:pPr>
    </w:p>
    <w:p w14:paraId="33FB7F59" w14:textId="77777777" w:rsidR="00006DDA" w:rsidRDefault="00006DDA">
      <w:pPr>
        <w:pStyle w:val="Standard"/>
      </w:pPr>
    </w:p>
    <w:p w14:paraId="525137D2" w14:textId="77777777" w:rsidR="00006DDA" w:rsidRDefault="00006DDA">
      <w:pPr>
        <w:pStyle w:val="Standard"/>
      </w:pPr>
    </w:p>
    <w:p w14:paraId="10D75FDD" w14:textId="77777777" w:rsidR="00006DDA" w:rsidRDefault="00006DDA">
      <w:pPr>
        <w:pStyle w:val="Standard"/>
      </w:pPr>
    </w:p>
    <w:p w14:paraId="31855C54" w14:textId="77777777" w:rsidR="00006DDA" w:rsidRDefault="00006DDA">
      <w:pPr>
        <w:pStyle w:val="Standard"/>
      </w:pPr>
    </w:p>
    <w:p w14:paraId="6433E173" w14:textId="77777777" w:rsidR="00006DDA" w:rsidRDefault="00006DDA">
      <w:pPr>
        <w:pStyle w:val="Standard"/>
      </w:pPr>
    </w:p>
    <w:p w14:paraId="355CD7F0" w14:textId="77777777" w:rsidR="00006DDA" w:rsidRDefault="00000000">
      <w:pPr>
        <w:pStyle w:val="Standard"/>
        <w:rPr>
          <w:b/>
          <w:bCs/>
        </w:rPr>
      </w:pPr>
      <w:r>
        <w:rPr>
          <w:b/>
          <w:bCs/>
        </w:rPr>
        <w:t>Email service</w:t>
      </w:r>
    </w:p>
    <w:p w14:paraId="45D4DFE3" w14:textId="77777777" w:rsidR="00006DDA" w:rsidRDefault="00006DDA">
      <w:pPr>
        <w:pStyle w:val="Standard"/>
      </w:pPr>
    </w:p>
    <w:p w14:paraId="129DEF2B" w14:textId="77777777" w:rsidR="00006DDA" w:rsidRDefault="00000000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5" behindDoc="0" locked="0" layoutInCell="1" allowOverlap="1" wp14:anchorId="0744592D" wp14:editId="641DC4E0">
            <wp:simplePos x="0" y="0"/>
            <wp:positionH relativeFrom="column">
              <wp:posOffset>3813</wp:posOffset>
            </wp:positionH>
            <wp:positionV relativeFrom="paragraph">
              <wp:posOffset>327656</wp:posOffset>
            </wp:positionV>
            <wp:extent cx="6332402" cy="2517270"/>
            <wp:effectExtent l="0" t="0" r="0" b="0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 t="11399"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251727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 w14:paraId="4FED0715" w14:textId="77777777" w:rsidR="00006DDA" w:rsidRDefault="00006DDA">
      <w:pPr>
        <w:pStyle w:val="Standard"/>
      </w:pPr>
    </w:p>
    <w:p w14:paraId="53358EE3" w14:textId="77777777" w:rsidR="00006DDA" w:rsidRDefault="00006DDA">
      <w:pPr>
        <w:pStyle w:val="Standard"/>
      </w:pPr>
    </w:p>
    <w:p w14:paraId="48B787A3" w14:textId="77777777" w:rsidR="00006DDA" w:rsidRDefault="00006DDA">
      <w:pPr>
        <w:pStyle w:val="Standard"/>
      </w:pPr>
    </w:p>
    <w:p w14:paraId="43DB44A4" w14:textId="77777777" w:rsidR="00006DDA" w:rsidRDefault="00006DDA">
      <w:pPr>
        <w:pStyle w:val="Standard"/>
      </w:pPr>
    </w:p>
    <w:p w14:paraId="4DE52BE8" w14:textId="77777777" w:rsidR="00006DDA" w:rsidRDefault="00006DDA">
      <w:pPr>
        <w:pStyle w:val="Standard"/>
      </w:pPr>
    </w:p>
    <w:p w14:paraId="6BD2456F" w14:textId="77777777" w:rsidR="00006DDA" w:rsidRDefault="00006DDA">
      <w:pPr>
        <w:pStyle w:val="Standard"/>
      </w:pPr>
    </w:p>
    <w:p w14:paraId="7CBEB193" w14:textId="77777777" w:rsidR="00006DDA" w:rsidRDefault="00006DDA">
      <w:pPr>
        <w:pStyle w:val="Standard"/>
      </w:pPr>
    </w:p>
    <w:p w14:paraId="3AAF5727" w14:textId="77777777" w:rsidR="00006DDA" w:rsidRDefault="00006DDA">
      <w:pPr>
        <w:pStyle w:val="Standard"/>
      </w:pPr>
    </w:p>
    <w:p w14:paraId="73AF4BA8" w14:textId="77777777" w:rsidR="00006DDA" w:rsidRDefault="00006DDA">
      <w:pPr>
        <w:pStyle w:val="Standard"/>
      </w:pPr>
    </w:p>
    <w:p w14:paraId="26F659BA" w14:textId="77777777" w:rsidR="00006DDA" w:rsidRDefault="00006DDA">
      <w:pPr>
        <w:pStyle w:val="Standard"/>
      </w:pPr>
    </w:p>
    <w:p w14:paraId="53DD0B69" w14:textId="77777777" w:rsidR="00006DDA" w:rsidRDefault="00006DDA">
      <w:pPr>
        <w:pStyle w:val="Standard"/>
      </w:pPr>
    </w:p>
    <w:p w14:paraId="620BA8FD" w14:textId="77777777" w:rsidR="00006DDA" w:rsidRDefault="00006DDA">
      <w:pPr>
        <w:pStyle w:val="Standard"/>
      </w:pPr>
    </w:p>
    <w:p w14:paraId="745ED6B0" w14:textId="77777777" w:rsidR="00006DDA" w:rsidRDefault="00006DDA">
      <w:pPr>
        <w:pStyle w:val="Standard"/>
      </w:pPr>
    </w:p>
    <w:p w14:paraId="755F038A" w14:textId="77777777" w:rsidR="00006DDA" w:rsidRDefault="00006DDA">
      <w:pPr>
        <w:pStyle w:val="Standard"/>
      </w:pPr>
    </w:p>
    <w:p w14:paraId="5917AAA9" w14:textId="77777777" w:rsidR="00006DDA" w:rsidRDefault="00006DDA">
      <w:pPr>
        <w:pStyle w:val="Standard"/>
      </w:pPr>
    </w:p>
    <w:p w14:paraId="7BFAF407" w14:textId="77777777" w:rsidR="00006DDA" w:rsidRDefault="00006DDA">
      <w:pPr>
        <w:pStyle w:val="Standard"/>
      </w:pPr>
    </w:p>
    <w:p w14:paraId="65709A31" w14:textId="77777777" w:rsidR="00006DDA" w:rsidRDefault="00006DDA">
      <w:pPr>
        <w:pStyle w:val="Standard"/>
      </w:pPr>
    </w:p>
    <w:p w14:paraId="2BD82823" w14:textId="77777777" w:rsidR="00006DDA" w:rsidRDefault="00006DDA">
      <w:pPr>
        <w:pStyle w:val="Standard"/>
      </w:pPr>
    </w:p>
    <w:p w14:paraId="1E88947E" w14:textId="77777777" w:rsidR="00006DDA" w:rsidRDefault="00006DDA">
      <w:pPr>
        <w:pStyle w:val="Standard"/>
      </w:pPr>
    </w:p>
    <w:p w14:paraId="78B56E13" w14:textId="77777777" w:rsidR="00006DDA" w:rsidRDefault="00006DDA">
      <w:pPr>
        <w:pStyle w:val="Standard"/>
      </w:pPr>
    </w:p>
    <w:p w14:paraId="634CD9F8" w14:textId="77777777" w:rsidR="00006DDA" w:rsidRDefault="00006DDA">
      <w:pPr>
        <w:pStyle w:val="Standard"/>
      </w:pPr>
    </w:p>
    <w:p w14:paraId="1652DDBB" w14:textId="77777777" w:rsidR="00006DDA" w:rsidRDefault="00006DDA">
      <w:pPr>
        <w:pStyle w:val="Standard"/>
      </w:pPr>
    </w:p>
    <w:p w14:paraId="04111239" w14:textId="77777777" w:rsidR="00006DDA" w:rsidRDefault="00006DDA">
      <w:pPr>
        <w:pStyle w:val="Standard"/>
      </w:pPr>
    </w:p>
    <w:p w14:paraId="1DF4CC88" w14:textId="77777777" w:rsidR="00006DDA" w:rsidRDefault="00006DDA">
      <w:pPr>
        <w:pStyle w:val="Standard"/>
      </w:pPr>
    </w:p>
    <w:p w14:paraId="53573D3F" w14:textId="77777777" w:rsidR="00006DDA" w:rsidRDefault="00006DDA">
      <w:pPr>
        <w:pStyle w:val="Standard"/>
      </w:pPr>
    </w:p>
    <w:p w14:paraId="54D56A6F" w14:textId="77777777" w:rsidR="00006DDA" w:rsidRDefault="00006DDA">
      <w:pPr>
        <w:pStyle w:val="Standard"/>
      </w:pPr>
    </w:p>
    <w:p w14:paraId="1A610848" w14:textId="77777777" w:rsidR="00006DDA" w:rsidRDefault="00006DDA">
      <w:pPr>
        <w:pStyle w:val="Standard"/>
      </w:pPr>
    </w:p>
    <w:p w14:paraId="17877179" w14:textId="77777777" w:rsidR="00006DDA" w:rsidRDefault="00006DDA">
      <w:pPr>
        <w:pStyle w:val="Standard"/>
      </w:pPr>
    </w:p>
    <w:p w14:paraId="4218F517" w14:textId="77777777" w:rsidR="00006DDA" w:rsidRDefault="00006DDA">
      <w:pPr>
        <w:pStyle w:val="Standard"/>
      </w:pPr>
    </w:p>
    <w:p w14:paraId="527F4DCB" w14:textId="77777777" w:rsidR="00006DDA" w:rsidRDefault="00000000">
      <w:pPr>
        <w:pStyle w:val="Standard"/>
      </w:pPr>
      <w:r>
        <w:t>Receiver</w:t>
      </w:r>
    </w:p>
    <w:p w14:paraId="78D847CC" w14:textId="77777777" w:rsidR="00006DDA" w:rsidRDefault="00006DDA">
      <w:pPr>
        <w:pStyle w:val="Standard"/>
      </w:pPr>
    </w:p>
    <w:p w14:paraId="1C476242" w14:textId="77777777" w:rsidR="00006DDA" w:rsidRDefault="00006DDA">
      <w:pPr>
        <w:pStyle w:val="Standard"/>
      </w:pPr>
    </w:p>
    <w:p w14:paraId="79914F45" w14:textId="08610629" w:rsidR="00006DDA" w:rsidRDefault="002302DC">
      <w:pPr>
        <w:pStyle w:val="Standard"/>
      </w:pPr>
      <w:r>
        <w:rPr>
          <w:noProof/>
        </w:rPr>
        <w:lastRenderedPageBreak/>
        <w:drawing>
          <wp:inline distT="0" distB="0" distL="0" distR="0" wp14:anchorId="0D35FF1B" wp14:editId="2A0B726F">
            <wp:extent cx="6332220" cy="41751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0D57" w14:textId="77777777" w:rsidR="00006DDA" w:rsidRDefault="00000000">
      <w:pPr>
        <w:pStyle w:val="Standard"/>
      </w:pPr>
      <w:r>
        <w:t xml:space="preserve"> </w:t>
      </w:r>
    </w:p>
    <w:p w14:paraId="155BA570" w14:textId="77777777" w:rsidR="00006DDA" w:rsidRDefault="00006DDA">
      <w:pPr>
        <w:pStyle w:val="Standard"/>
      </w:pPr>
    </w:p>
    <w:p w14:paraId="77E68390" w14:textId="77777777" w:rsidR="00006DDA" w:rsidRDefault="00006DDA">
      <w:pPr>
        <w:pStyle w:val="Standard"/>
      </w:pPr>
    </w:p>
    <w:p w14:paraId="61522F42" w14:textId="77777777" w:rsidR="00006DDA" w:rsidRDefault="00006DDA">
      <w:pPr>
        <w:pStyle w:val="Standard"/>
      </w:pPr>
    </w:p>
    <w:p w14:paraId="28EBF23C" w14:textId="77777777" w:rsidR="00006DDA" w:rsidRDefault="00006DDA">
      <w:pPr>
        <w:pStyle w:val="Standard"/>
      </w:pPr>
    </w:p>
    <w:p w14:paraId="7EB8B9EA" w14:textId="77777777" w:rsidR="00006DDA" w:rsidRDefault="00006DDA">
      <w:pPr>
        <w:pStyle w:val="Standard"/>
      </w:pPr>
    </w:p>
    <w:p w14:paraId="0FC14936" w14:textId="77777777" w:rsidR="00006DDA" w:rsidRDefault="00006DDA">
      <w:pPr>
        <w:pStyle w:val="Standard"/>
      </w:pPr>
    </w:p>
    <w:p w14:paraId="05225232" w14:textId="77777777" w:rsidR="00006DDA" w:rsidRDefault="00006DDA">
      <w:pPr>
        <w:pStyle w:val="Standard"/>
      </w:pPr>
    </w:p>
    <w:p w14:paraId="10B7F6C6" w14:textId="77777777" w:rsidR="00006DDA" w:rsidRDefault="00006DDA">
      <w:pPr>
        <w:pStyle w:val="Standard"/>
      </w:pPr>
    </w:p>
    <w:p w14:paraId="7C82BCA7" w14:textId="77777777" w:rsidR="00006DDA" w:rsidRDefault="00006DDA">
      <w:pPr>
        <w:pStyle w:val="Standard"/>
      </w:pPr>
    </w:p>
    <w:p w14:paraId="3E8C51BF" w14:textId="77777777" w:rsidR="00006DDA" w:rsidRDefault="00006DDA">
      <w:pPr>
        <w:pStyle w:val="Standard"/>
      </w:pPr>
    </w:p>
    <w:p w14:paraId="2828E8A0" w14:textId="77777777" w:rsidR="00006DDA" w:rsidRDefault="00006DDA">
      <w:pPr>
        <w:pStyle w:val="Standard"/>
      </w:pPr>
    </w:p>
    <w:p w14:paraId="44710C9B" w14:textId="77777777" w:rsidR="00006DDA" w:rsidRDefault="00006DDA">
      <w:pPr>
        <w:pStyle w:val="Standard"/>
      </w:pPr>
    </w:p>
    <w:p w14:paraId="3FFD5EEA" w14:textId="77777777" w:rsidR="00006DDA" w:rsidRDefault="00006DDA">
      <w:pPr>
        <w:pStyle w:val="Standard"/>
      </w:pPr>
    </w:p>
    <w:p w14:paraId="762F1138" w14:textId="77777777" w:rsidR="00006DDA" w:rsidRDefault="00006DDA">
      <w:pPr>
        <w:pStyle w:val="Standard"/>
      </w:pPr>
    </w:p>
    <w:p w14:paraId="06B485DC" w14:textId="77777777" w:rsidR="00006DDA" w:rsidRDefault="00006DDA">
      <w:pPr>
        <w:pStyle w:val="Standard"/>
      </w:pPr>
    </w:p>
    <w:p w14:paraId="56800DC8" w14:textId="77777777" w:rsidR="00006DDA" w:rsidRDefault="00006DDA">
      <w:pPr>
        <w:pStyle w:val="Standard"/>
      </w:pPr>
    </w:p>
    <w:p w14:paraId="099D88BA" w14:textId="77777777" w:rsidR="00006DDA" w:rsidRDefault="00006DDA">
      <w:pPr>
        <w:pStyle w:val="Standard"/>
      </w:pPr>
    </w:p>
    <w:p w14:paraId="7B92FD97" w14:textId="77777777" w:rsidR="00006DDA" w:rsidRDefault="00000000">
      <w:pPr>
        <w:pStyle w:val="Standard"/>
        <w:rPr>
          <w:b/>
          <w:bCs/>
        </w:rPr>
      </w:pPr>
      <w:r>
        <w:rPr>
          <w:b/>
          <w:bCs/>
        </w:rPr>
        <w:t>Task 2</w:t>
      </w:r>
    </w:p>
    <w:p w14:paraId="511788A2" w14:textId="77777777" w:rsidR="00006DDA" w:rsidRDefault="00006DDA">
      <w:pPr>
        <w:pStyle w:val="Standard"/>
        <w:rPr>
          <w:b/>
          <w:bCs/>
        </w:rPr>
      </w:pPr>
    </w:p>
    <w:p w14:paraId="0EE19595" w14:textId="77777777" w:rsidR="00006DDA" w:rsidRDefault="00000000">
      <w:pPr>
        <w:pStyle w:val="Standard"/>
        <w:rPr>
          <w:b/>
          <w:bCs/>
        </w:rPr>
      </w:pPr>
      <w:r>
        <w:rPr>
          <w:b/>
          <w:bCs/>
        </w:rPr>
        <w:t>Create topology.</w:t>
      </w:r>
    </w:p>
    <w:p w14:paraId="7F3429BA" w14:textId="77777777" w:rsidR="00006DDA" w:rsidRDefault="00006DDA">
      <w:pPr>
        <w:pStyle w:val="Standard"/>
        <w:rPr>
          <w:b/>
          <w:bCs/>
        </w:rPr>
      </w:pPr>
    </w:p>
    <w:p w14:paraId="0F31B20B" w14:textId="2BA5339B" w:rsidR="00006DDA" w:rsidRDefault="002302DC">
      <w:pPr>
        <w:pStyle w:val="Standard"/>
      </w:pPr>
      <w:r>
        <w:rPr>
          <w:noProof/>
        </w:rPr>
        <w:lastRenderedPageBreak/>
        <w:drawing>
          <wp:inline distT="0" distB="0" distL="0" distR="0" wp14:anchorId="7BB98F88" wp14:editId="72D36E41">
            <wp:extent cx="6332220" cy="2044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81203" w14:textId="77777777" w:rsidR="00006DDA" w:rsidRDefault="00006DDA">
      <w:pPr>
        <w:pStyle w:val="Standard"/>
      </w:pPr>
    </w:p>
    <w:p w14:paraId="7F27B189" w14:textId="77777777" w:rsidR="00006DDA" w:rsidRDefault="00006DDA">
      <w:pPr>
        <w:pStyle w:val="Standard"/>
      </w:pPr>
    </w:p>
    <w:p w14:paraId="30D2DAAB" w14:textId="77777777" w:rsidR="00006DDA" w:rsidRDefault="00006DDA">
      <w:pPr>
        <w:pStyle w:val="Standard"/>
      </w:pPr>
    </w:p>
    <w:p w14:paraId="241BA7EB" w14:textId="77777777" w:rsidR="00006DDA" w:rsidRDefault="00000000">
      <w:pPr>
        <w:pStyle w:val="Standard"/>
      </w:pPr>
      <w:r>
        <w:t xml:space="preserve"> </w:t>
      </w:r>
    </w:p>
    <w:p w14:paraId="54059506" w14:textId="77777777" w:rsidR="00006DDA" w:rsidRDefault="00006DDA">
      <w:pPr>
        <w:pStyle w:val="Standard"/>
      </w:pPr>
    </w:p>
    <w:p w14:paraId="7532D8EC" w14:textId="77777777" w:rsidR="00006DDA" w:rsidRDefault="00006DDA">
      <w:pPr>
        <w:pStyle w:val="Standard"/>
      </w:pPr>
    </w:p>
    <w:p w14:paraId="3AB8DC75" w14:textId="77777777" w:rsidR="00006DDA" w:rsidRDefault="00006DDA">
      <w:pPr>
        <w:pStyle w:val="Standard"/>
      </w:pPr>
    </w:p>
    <w:p w14:paraId="60EE3EC2" w14:textId="77777777" w:rsidR="00006DDA" w:rsidRDefault="00006DDA">
      <w:pPr>
        <w:pStyle w:val="Standard"/>
      </w:pPr>
    </w:p>
    <w:p w14:paraId="2EEA728B" w14:textId="77777777" w:rsidR="00006DDA" w:rsidRDefault="00006DDA">
      <w:pPr>
        <w:pStyle w:val="Standard"/>
      </w:pPr>
    </w:p>
    <w:p w14:paraId="7338FEB5" w14:textId="77777777" w:rsidR="00006DDA" w:rsidRDefault="00000000">
      <w:pPr>
        <w:pStyle w:val="Standard"/>
      </w:pPr>
      <w:r>
        <w:rPr>
          <w:noProof/>
        </w:rPr>
        <w:drawing>
          <wp:anchor distT="0" distB="0" distL="114300" distR="114300" simplePos="0" relativeHeight="8" behindDoc="0" locked="0" layoutInCell="1" allowOverlap="1" wp14:anchorId="46F72EDA" wp14:editId="13CD3EB5">
            <wp:simplePos x="0" y="0"/>
            <wp:positionH relativeFrom="column">
              <wp:posOffset>203838</wp:posOffset>
            </wp:positionH>
            <wp:positionV relativeFrom="paragraph">
              <wp:posOffset>186693</wp:posOffset>
            </wp:positionV>
            <wp:extent cx="6162873" cy="1495409"/>
            <wp:effectExtent l="0" t="0" r="9327" b="0"/>
            <wp:wrapSquare wrapText="bothSides"/>
            <wp:docPr id="9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2873" cy="149540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C905924" w14:textId="77777777" w:rsidR="00006DDA" w:rsidRDefault="00006DDA">
      <w:pPr>
        <w:pStyle w:val="Standard"/>
      </w:pPr>
    </w:p>
    <w:p w14:paraId="78B8AFCA" w14:textId="77777777" w:rsidR="00006DDA" w:rsidRDefault="00006DDA">
      <w:pPr>
        <w:pStyle w:val="Standard"/>
      </w:pPr>
    </w:p>
    <w:p w14:paraId="603CC002" w14:textId="77777777" w:rsidR="00006DDA" w:rsidRDefault="00006DDA">
      <w:pPr>
        <w:pStyle w:val="Standard"/>
      </w:pPr>
    </w:p>
    <w:p w14:paraId="159EEEA9" w14:textId="77777777" w:rsidR="00006DDA" w:rsidRDefault="00006DDA">
      <w:pPr>
        <w:pStyle w:val="Standard"/>
      </w:pPr>
    </w:p>
    <w:p w14:paraId="0D368C62" w14:textId="77777777" w:rsidR="00006DDA" w:rsidRDefault="00000000">
      <w:pPr>
        <w:pStyle w:val="Standard"/>
        <w:rPr>
          <w:b/>
          <w:bCs/>
        </w:rPr>
      </w:pPr>
      <w:r>
        <w:rPr>
          <w:b/>
          <w:bCs/>
        </w:rPr>
        <w:t xml:space="preserve"> Creating a </w:t>
      </w:r>
      <w:proofErr w:type="gramStart"/>
      <w:r>
        <w:rPr>
          <w:b/>
          <w:bCs/>
        </w:rPr>
        <w:t>file :</w:t>
      </w:r>
      <w:proofErr w:type="gramEnd"/>
    </w:p>
    <w:p w14:paraId="00B44DEB" w14:textId="77777777" w:rsidR="00006DDA" w:rsidRDefault="00006DDA">
      <w:pPr>
        <w:pStyle w:val="Standard"/>
      </w:pPr>
    </w:p>
    <w:p w14:paraId="201DDA55" w14:textId="0703C15E" w:rsidR="00006DDA" w:rsidRDefault="002302DC">
      <w:pPr>
        <w:pStyle w:val="Standard"/>
      </w:pPr>
      <w:r>
        <w:rPr>
          <w:noProof/>
        </w:rPr>
        <w:lastRenderedPageBreak/>
        <w:drawing>
          <wp:inline distT="0" distB="0" distL="0" distR="0" wp14:anchorId="361DD757" wp14:editId="31DAF42E">
            <wp:extent cx="6010275" cy="34004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DBDEE" w14:textId="340DDA95" w:rsidR="00006DDA" w:rsidRDefault="00BE4702">
      <w:pPr>
        <w:pStyle w:val="Standard"/>
      </w:pPr>
      <w:r>
        <w:rPr>
          <w:noProof/>
        </w:rPr>
        <w:lastRenderedPageBreak/>
        <w:drawing>
          <wp:inline distT="0" distB="0" distL="0" distR="0" wp14:anchorId="12875BA0" wp14:editId="6DD2C644">
            <wp:extent cx="6143625" cy="60102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2AA4" w14:textId="730884A2" w:rsidR="00006DDA" w:rsidRDefault="00000000">
      <w:pPr>
        <w:pStyle w:val="Standard"/>
        <w:rPr>
          <w:b/>
          <w:bCs/>
        </w:rPr>
      </w:pPr>
      <w:r>
        <w:rPr>
          <w:b/>
          <w:bCs/>
        </w:rPr>
        <w:t xml:space="preserve"> Now upload the file from the </w:t>
      </w:r>
      <w:proofErr w:type="gramStart"/>
      <w:r>
        <w:rPr>
          <w:b/>
          <w:bCs/>
        </w:rPr>
        <w:t>Laptop</w:t>
      </w:r>
      <w:proofErr w:type="gramEnd"/>
      <w:r>
        <w:rPr>
          <w:b/>
          <w:bCs/>
        </w:rPr>
        <w:t xml:space="preserve"> </w:t>
      </w:r>
    </w:p>
    <w:p w14:paraId="28D52F11" w14:textId="393AF912" w:rsidR="00BE4702" w:rsidRDefault="00BE4702">
      <w:pPr>
        <w:pStyle w:val="Standard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6720C9F" wp14:editId="6470FCE4">
            <wp:extent cx="6332220" cy="362331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A93D" w14:textId="77777777" w:rsidR="00006DDA" w:rsidRDefault="00006DDA">
      <w:pPr>
        <w:pStyle w:val="Standard"/>
        <w:rPr>
          <w:b/>
          <w:bCs/>
        </w:rPr>
      </w:pPr>
    </w:p>
    <w:p w14:paraId="74754836" w14:textId="48E775FB" w:rsidR="00006DDA" w:rsidRDefault="00BE4702">
      <w:pPr>
        <w:pStyle w:val="Standard"/>
      </w:pPr>
      <w:r>
        <w:rPr>
          <w:noProof/>
        </w:rPr>
        <w:drawing>
          <wp:inline distT="0" distB="0" distL="0" distR="0" wp14:anchorId="72A5EC7B" wp14:editId="503268EA">
            <wp:extent cx="6332220" cy="28416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26E8" w14:textId="1DF83D65" w:rsidR="00006DDA" w:rsidRDefault="00BE4702">
      <w:pPr>
        <w:pStyle w:val="Standard"/>
      </w:pPr>
      <w:r>
        <w:rPr>
          <w:noProof/>
        </w:rPr>
        <w:lastRenderedPageBreak/>
        <w:drawing>
          <wp:inline distT="0" distB="0" distL="0" distR="0" wp14:anchorId="57580B87" wp14:editId="67BF30F4">
            <wp:extent cx="6162675" cy="60007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6813" w14:textId="77777777" w:rsidR="00006DDA" w:rsidRDefault="00000000">
      <w:pPr>
        <w:pStyle w:val="Standard"/>
        <w:rPr>
          <w:b/>
          <w:bCs/>
        </w:rPr>
      </w:pPr>
      <w:r>
        <w:rPr>
          <w:b/>
          <w:bCs/>
        </w:rPr>
        <w:t xml:space="preserve"> </w:t>
      </w:r>
    </w:p>
    <w:p w14:paraId="0FC279EC" w14:textId="77777777" w:rsidR="00006DDA" w:rsidRDefault="00006DDA">
      <w:pPr>
        <w:pStyle w:val="Standard"/>
        <w:rPr>
          <w:b/>
          <w:bCs/>
        </w:rPr>
      </w:pPr>
    </w:p>
    <w:p w14:paraId="32CBFE1E" w14:textId="77777777" w:rsidR="00006DDA" w:rsidRDefault="00006DDA">
      <w:pPr>
        <w:pStyle w:val="Standard"/>
        <w:rPr>
          <w:b/>
          <w:bCs/>
        </w:rPr>
      </w:pPr>
    </w:p>
    <w:p w14:paraId="56E0A541" w14:textId="77777777" w:rsidR="00006DDA" w:rsidRDefault="00000000">
      <w:pPr>
        <w:pStyle w:val="Standard"/>
      </w:pPr>
      <w:r>
        <w:rPr>
          <w:b/>
          <w:bCs/>
          <w:sz w:val="72"/>
          <w:szCs w:val="72"/>
        </w:rPr>
        <w:t>Task 3: Create and Upload html file to HTTP server directory Using FTP</w:t>
      </w:r>
    </w:p>
    <w:p w14:paraId="03309F16" w14:textId="77777777" w:rsidR="00006DDA" w:rsidRDefault="00006DDA">
      <w:pPr>
        <w:pStyle w:val="Standard"/>
        <w:rPr>
          <w:b/>
          <w:bCs/>
        </w:rPr>
      </w:pPr>
    </w:p>
    <w:p w14:paraId="7B53B4C1" w14:textId="77777777" w:rsidR="00006DDA" w:rsidRDefault="00000000">
      <w:pPr>
        <w:pStyle w:val="Standard"/>
        <w:rPr>
          <w:b/>
          <w:bCs/>
        </w:rPr>
      </w:pPr>
      <w:proofErr w:type="gramStart"/>
      <w:r>
        <w:rPr>
          <w:b/>
          <w:bCs/>
        </w:rPr>
        <w:t>creating  the</w:t>
      </w:r>
      <w:proofErr w:type="gramEnd"/>
      <w:r>
        <w:rPr>
          <w:b/>
          <w:bCs/>
        </w:rPr>
        <w:t xml:space="preserve"> following topology</w:t>
      </w:r>
    </w:p>
    <w:p w14:paraId="554A3EEF" w14:textId="77777777" w:rsidR="00006DDA" w:rsidRDefault="00006DDA">
      <w:pPr>
        <w:pStyle w:val="Standard"/>
        <w:rPr>
          <w:b/>
          <w:bCs/>
        </w:rPr>
      </w:pPr>
    </w:p>
    <w:p w14:paraId="1C5D3A1B" w14:textId="77777777" w:rsidR="00006DDA" w:rsidRDefault="00006DDA">
      <w:pPr>
        <w:pStyle w:val="Standard"/>
        <w:rPr>
          <w:b/>
          <w:bCs/>
        </w:rPr>
      </w:pPr>
    </w:p>
    <w:p w14:paraId="3F8AEB23" w14:textId="77777777" w:rsidR="00006DDA" w:rsidRDefault="00006DDA">
      <w:pPr>
        <w:pStyle w:val="Standard"/>
        <w:rPr>
          <w:b/>
          <w:bCs/>
        </w:rPr>
      </w:pPr>
    </w:p>
    <w:p w14:paraId="4F6B6293" w14:textId="2E0079F6" w:rsidR="00006DDA" w:rsidRDefault="00BE4702">
      <w:pPr>
        <w:pStyle w:val="Standard"/>
      </w:pPr>
      <w:r>
        <w:rPr>
          <w:noProof/>
        </w:rPr>
        <w:drawing>
          <wp:inline distT="0" distB="0" distL="0" distR="0" wp14:anchorId="63539BA5" wp14:editId="4D890749">
            <wp:extent cx="6332220" cy="1915160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b/>
          <w:bCs/>
        </w:rPr>
        <w:t xml:space="preserve"> </w:t>
      </w:r>
    </w:p>
    <w:p w14:paraId="65B17878" w14:textId="77777777" w:rsidR="00006DDA" w:rsidRDefault="00006DDA">
      <w:pPr>
        <w:pStyle w:val="Standard"/>
        <w:rPr>
          <w:b/>
          <w:bCs/>
        </w:rPr>
      </w:pPr>
    </w:p>
    <w:p w14:paraId="64676FFA" w14:textId="77777777" w:rsidR="00006DDA" w:rsidRDefault="00006DDA">
      <w:pPr>
        <w:pStyle w:val="Standard"/>
        <w:rPr>
          <w:b/>
          <w:bCs/>
        </w:rPr>
      </w:pPr>
    </w:p>
    <w:p w14:paraId="6F3FC899" w14:textId="77777777" w:rsidR="00006DDA" w:rsidRDefault="00006DDA">
      <w:pPr>
        <w:pStyle w:val="Standard"/>
        <w:rPr>
          <w:b/>
          <w:bCs/>
        </w:rPr>
      </w:pPr>
    </w:p>
    <w:p w14:paraId="7CFF7C4E" w14:textId="77777777" w:rsidR="00006DDA" w:rsidRDefault="00006DDA">
      <w:pPr>
        <w:pStyle w:val="Standard"/>
        <w:rPr>
          <w:b/>
          <w:bCs/>
        </w:rPr>
      </w:pPr>
    </w:p>
    <w:p w14:paraId="7050BDBC" w14:textId="77777777" w:rsidR="00006DDA" w:rsidRDefault="00006DDA">
      <w:pPr>
        <w:pStyle w:val="Standard"/>
        <w:rPr>
          <w:b/>
          <w:bCs/>
        </w:rPr>
      </w:pPr>
    </w:p>
    <w:p w14:paraId="648BC9CF" w14:textId="77777777" w:rsidR="00006DDA" w:rsidRDefault="00006DDA">
      <w:pPr>
        <w:pStyle w:val="Standard"/>
        <w:rPr>
          <w:b/>
          <w:bCs/>
        </w:rPr>
      </w:pPr>
    </w:p>
    <w:p w14:paraId="61C9F56B" w14:textId="77777777" w:rsidR="00006DDA" w:rsidRDefault="00006DDA">
      <w:pPr>
        <w:pStyle w:val="Standard"/>
        <w:rPr>
          <w:b/>
          <w:bCs/>
        </w:rPr>
      </w:pPr>
    </w:p>
    <w:p w14:paraId="1BD9074E" w14:textId="77777777" w:rsidR="00006DDA" w:rsidRDefault="00006DDA">
      <w:pPr>
        <w:pStyle w:val="Standard"/>
        <w:rPr>
          <w:b/>
          <w:bCs/>
        </w:rPr>
      </w:pPr>
    </w:p>
    <w:p w14:paraId="6FF9F15B" w14:textId="77777777" w:rsidR="00006DDA" w:rsidRDefault="00006DDA">
      <w:pPr>
        <w:pStyle w:val="Standard"/>
        <w:rPr>
          <w:b/>
          <w:bCs/>
        </w:rPr>
      </w:pPr>
    </w:p>
    <w:p w14:paraId="62AD2ED6" w14:textId="77777777" w:rsidR="00006DDA" w:rsidRDefault="00006DDA">
      <w:pPr>
        <w:pStyle w:val="Standard"/>
        <w:rPr>
          <w:b/>
          <w:bCs/>
        </w:rPr>
      </w:pPr>
    </w:p>
    <w:p w14:paraId="28EAAE78" w14:textId="77777777" w:rsidR="00006DDA" w:rsidRDefault="00006DDA">
      <w:pPr>
        <w:pStyle w:val="Standard"/>
        <w:rPr>
          <w:b/>
          <w:bCs/>
        </w:rPr>
      </w:pPr>
    </w:p>
    <w:p w14:paraId="4E340C8E" w14:textId="77777777" w:rsidR="00006DDA" w:rsidRDefault="00006DDA">
      <w:pPr>
        <w:pStyle w:val="Standard"/>
        <w:rPr>
          <w:b/>
          <w:bCs/>
        </w:rPr>
      </w:pPr>
    </w:p>
    <w:p w14:paraId="3DD2910E" w14:textId="77777777" w:rsidR="00006DDA" w:rsidRDefault="00006DDA">
      <w:pPr>
        <w:pStyle w:val="Standard"/>
        <w:rPr>
          <w:b/>
          <w:bCs/>
        </w:rPr>
      </w:pPr>
    </w:p>
    <w:p w14:paraId="5213AE63" w14:textId="77777777" w:rsidR="00006DDA" w:rsidRDefault="00006DDA">
      <w:pPr>
        <w:pStyle w:val="Standard"/>
        <w:rPr>
          <w:b/>
          <w:bCs/>
        </w:rPr>
      </w:pPr>
    </w:p>
    <w:p w14:paraId="5815DFCF" w14:textId="77777777" w:rsidR="00006DDA" w:rsidRDefault="00006DDA">
      <w:pPr>
        <w:pStyle w:val="Standard"/>
        <w:rPr>
          <w:b/>
          <w:bCs/>
        </w:rPr>
      </w:pPr>
    </w:p>
    <w:p w14:paraId="5A37EBDA" w14:textId="77777777" w:rsidR="00006DDA" w:rsidRDefault="00006DDA">
      <w:pPr>
        <w:pStyle w:val="Standard"/>
        <w:rPr>
          <w:b/>
          <w:bCs/>
        </w:rPr>
      </w:pPr>
    </w:p>
    <w:p w14:paraId="2E5FFA5D" w14:textId="77777777" w:rsidR="00006DDA" w:rsidRDefault="00006DDA">
      <w:pPr>
        <w:pStyle w:val="Standard"/>
        <w:rPr>
          <w:b/>
          <w:bCs/>
        </w:rPr>
      </w:pPr>
    </w:p>
    <w:p w14:paraId="33149867" w14:textId="77777777" w:rsidR="00006DDA" w:rsidRDefault="00006DDA">
      <w:pPr>
        <w:pStyle w:val="Standard"/>
        <w:rPr>
          <w:b/>
          <w:bCs/>
        </w:rPr>
      </w:pPr>
    </w:p>
    <w:p w14:paraId="3827805C" w14:textId="77777777" w:rsidR="00006DDA" w:rsidRDefault="00006DDA">
      <w:pPr>
        <w:pStyle w:val="Standard"/>
        <w:rPr>
          <w:b/>
          <w:bCs/>
        </w:rPr>
      </w:pPr>
    </w:p>
    <w:p w14:paraId="5E741433" w14:textId="77777777" w:rsidR="00006DDA" w:rsidRDefault="00006DDA">
      <w:pPr>
        <w:pStyle w:val="Standard"/>
        <w:rPr>
          <w:b/>
          <w:bCs/>
        </w:rPr>
      </w:pPr>
    </w:p>
    <w:p w14:paraId="2637CD02" w14:textId="77777777" w:rsidR="00006DDA" w:rsidRDefault="00006DDA">
      <w:pPr>
        <w:pStyle w:val="Standard"/>
        <w:rPr>
          <w:b/>
          <w:bCs/>
        </w:rPr>
      </w:pPr>
    </w:p>
    <w:p w14:paraId="45C08F75" w14:textId="77777777" w:rsidR="00006DDA" w:rsidRDefault="00006DDA">
      <w:pPr>
        <w:pStyle w:val="Standard"/>
        <w:rPr>
          <w:b/>
          <w:bCs/>
        </w:rPr>
      </w:pPr>
    </w:p>
    <w:p w14:paraId="074C4B28" w14:textId="77777777" w:rsidR="00006DDA" w:rsidRDefault="00006DDA">
      <w:pPr>
        <w:pStyle w:val="Standard"/>
        <w:rPr>
          <w:b/>
          <w:bCs/>
        </w:rPr>
      </w:pPr>
    </w:p>
    <w:p w14:paraId="14EBF43B" w14:textId="77777777" w:rsidR="00006DDA" w:rsidRDefault="00006DDA">
      <w:pPr>
        <w:pStyle w:val="Standard"/>
        <w:rPr>
          <w:b/>
          <w:bCs/>
        </w:rPr>
      </w:pPr>
    </w:p>
    <w:p w14:paraId="3B0545D7" w14:textId="77777777" w:rsidR="00006DDA" w:rsidRDefault="00006DDA">
      <w:pPr>
        <w:pStyle w:val="Standard"/>
        <w:rPr>
          <w:b/>
          <w:bCs/>
        </w:rPr>
      </w:pPr>
    </w:p>
    <w:p w14:paraId="54550ABE" w14:textId="77777777" w:rsidR="00006DDA" w:rsidRDefault="00006DDA">
      <w:pPr>
        <w:pStyle w:val="Standard"/>
        <w:rPr>
          <w:b/>
          <w:bCs/>
        </w:rPr>
      </w:pPr>
    </w:p>
    <w:p w14:paraId="5D89F95B" w14:textId="77777777" w:rsidR="00006DDA" w:rsidRDefault="00006DDA">
      <w:pPr>
        <w:pStyle w:val="Standard"/>
        <w:rPr>
          <w:b/>
          <w:bCs/>
        </w:rPr>
      </w:pPr>
    </w:p>
    <w:p w14:paraId="11300C33" w14:textId="77777777" w:rsidR="00006DDA" w:rsidRDefault="00006DDA">
      <w:pPr>
        <w:pStyle w:val="Standard"/>
        <w:rPr>
          <w:b/>
          <w:bCs/>
        </w:rPr>
      </w:pPr>
    </w:p>
    <w:p w14:paraId="7B50C8D4" w14:textId="77777777" w:rsidR="00006DDA" w:rsidRDefault="00006DDA">
      <w:pPr>
        <w:pStyle w:val="Standard"/>
        <w:rPr>
          <w:b/>
          <w:bCs/>
        </w:rPr>
      </w:pPr>
    </w:p>
    <w:p w14:paraId="65357815" w14:textId="77777777" w:rsidR="00006DDA" w:rsidRDefault="00006DDA">
      <w:pPr>
        <w:pStyle w:val="Standard"/>
        <w:rPr>
          <w:b/>
          <w:bCs/>
        </w:rPr>
      </w:pPr>
    </w:p>
    <w:p w14:paraId="4F4C9C43" w14:textId="77777777" w:rsidR="00006DDA" w:rsidRDefault="00006DDA">
      <w:pPr>
        <w:pStyle w:val="Standard"/>
        <w:rPr>
          <w:b/>
          <w:bCs/>
        </w:rPr>
      </w:pPr>
    </w:p>
    <w:p w14:paraId="49139FFD" w14:textId="77777777" w:rsidR="00006DDA" w:rsidRDefault="00000000">
      <w:pPr>
        <w:pStyle w:val="Standard"/>
        <w:rPr>
          <w:b/>
          <w:bCs/>
        </w:rPr>
      </w:pPr>
      <w:r>
        <w:rPr>
          <w:b/>
          <w:bCs/>
        </w:rPr>
        <w:t xml:space="preserve"> Create an html file</w:t>
      </w:r>
    </w:p>
    <w:p w14:paraId="10ED8B19" w14:textId="77777777" w:rsidR="00006DDA" w:rsidRDefault="00006DDA">
      <w:pPr>
        <w:pStyle w:val="Standard"/>
      </w:pPr>
    </w:p>
    <w:p w14:paraId="03FDFDED" w14:textId="77777777" w:rsidR="00006DDA" w:rsidRDefault="00006DDA">
      <w:pPr>
        <w:pStyle w:val="Standard"/>
      </w:pPr>
    </w:p>
    <w:p w14:paraId="42031748" w14:textId="4D310ADC" w:rsidR="00006DDA" w:rsidRDefault="00BE4702">
      <w:pPr>
        <w:pStyle w:val="Standard"/>
      </w:pPr>
      <w:r>
        <w:rPr>
          <w:noProof/>
        </w:rPr>
        <w:lastRenderedPageBreak/>
        <w:drawing>
          <wp:inline distT="0" distB="0" distL="0" distR="0" wp14:anchorId="6D7A7A81" wp14:editId="28715431">
            <wp:extent cx="6332220" cy="4777740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0BA1091D" w14:textId="77777777" w:rsidR="00006DDA" w:rsidRDefault="00006DDA">
      <w:pPr>
        <w:pStyle w:val="Standard"/>
      </w:pPr>
    </w:p>
    <w:p w14:paraId="3BE75CDA" w14:textId="77777777" w:rsidR="00006DDA" w:rsidRDefault="00006DDA">
      <w:pPr>
        <w:pStyle w:val="Standard"/>
      </w:pPr>
    </w:p>
    <w:p w14:paraId="35E1DD54" w14:textId="77777777" w:rsidR="00006DDA" w:rsidRDefault="00006DDA">
      <w:pPr>
        <w:pStyle w:val="Standard"/>
      </w:pPr>
    </w:p>
    <w:p w14:paraId="34F4B9F4" w14:textId="77777777" w:rsidR="00006DDA" w:rsidRDefault="00006DDA">
      <w:pPr>
        <w:pStyle w:val="Standard"/>
      </w:pPr>
    </w:p>
    <w:p w14:paraId="2B8EA8B3" w14:textId="77777777" w:rsidR="00006DDA" w:rsidRDefault="00006DDA">
      <w:pPr>
        <w:pStyle w:val="Standard"/>
      </w:pPr>
    </w:p>
    <w:p w14:paraId="1AEA9373" w14:textId="77777777" w:rsidR="00006DDA" w:rsidRDefault="00006DDA">
      <w:pPr>
        <w:pStyle w:val="Standard"/>
      </w:pPr>
    </w:p>
    <w:p w14:paraId="34277400" w14:textId="77777777" w:rsidR="00006DDA" w:rsidRDefault="00006DDA">
      <w:pPr>
        <w:pStyle w:val="Standard"/>
      </w:pPr>
    </w:p>
    <w:p w14:paraId="6899F9F1" w14:textId="77777777" w:rsidR="00006DDA" w:rsidRDefault="00006DDA">
      <w:pPr>
        <w:pStyle w:val="Standard"/>
      </w:pPr>
    </w:p>
    <w:p w14:paraId="76167980" w14:textId="77777777" w:rsidR="00006DDA" w:rsidRDefault="00006DDA">
      <w:pPr>
        <w:pStyle w:val="Standard"/>
      </w:pPr>
    </w:p>
    <w:p w14:paraId="5740135E" w14:textId="77777777" w:rsidR="00006DDA" w:rsidRDefault="00006DDA">
      <w:pPr>
        <w:pStyle w:val="Standard"/>
      </w:pPr>
    </w:p>
    <w:p w14:paraId="5033DE54" w14:textId="77777777" w:rsidR="00006DDA" w:rsidRDefault="00006DDA">
      <w:pPr>
        <w:pStyle w:val="Standard"/>
      </w:pPr>
    </w:p>
    <w:p w14:paraId="70E52CE8" w14:textId="77777777" w:rsidR="00006DDA" w:rsidRDefault="00006DDA">
      <w:pPr>
        <w:pStyle w:val="Standard"/>
      </w:pPr>
    </w:p>
    <w:p w14:paraId="22F8ABCE" w14:textId="77777777" w:rsidR="00006DDA" w:rsidRDefault="00006DDA">
      <w:pPr>
        <w:pStyle w:val="Standard"/>
      </w:pPr>
    </w:p>
    <w:p w14:paraId="38E3CA7D" w14:textId="77777777" w:rsidR="00006DDA" w:rsidRDefault="00006DDA">
      <w:pPr>
        <w:pStyle w:val="Standard"/>
      </w:pPr>
    </w:p>
    <w:p w14:paraId="15DBF049" w14:textId="77777777" w:rsidR="00006DDA" w:rsidRDefault="00000000">
      <w:pPr>
        <w:pStyle w:val="Standard"/>
        <w:rPr>
          <w:b/>
          <w:bCs/>
        </w:rPr>
      </w:pPr>
      <w:r>
        <w:rPr>
          <w:b/>
          <w:bCs/>
        </w:rPr>
        <w:t xml:space="preserve"> Upload the html file onto the HTTP directory.</w:t>
      </w:r>
    </w:p>
    <w:p w14:paraId="319DCFF3" w14:textId="77777777" w:rsidR="00006DDA" w:rsidRDefault="00006DDA">
      <w:pPr>
        <w:pStyle w:val="Standard"/>
        <w:rPr>
          <w:b/>
          <w:bCs/>
        </w:rPr>
      </w:pPr>
    </w:p>
    <w:p w14:paraId="0E3F764C" w14:textId="77777777" w:rsidR="00006DDA" w:rsidRDefault="00000000">
      <w:pPr>
        <w:pStyle w:val="Standard"/>
      </w:pPr>
      <w:r>
        <w:rPr>
          <w:b/>
          <w:bCs/>
          <w:noProof/>
        </w:rPr>
        <w:lastRenderedPageBreak/>
        <w:drawing>
          <wp:anchor distT="0" distB="0" distL="114300" distR="114300" simplePos="0" relativeHeight="17" behindDoc="0" locked="0" layoutInCell="1" allowOverlap="1" wp14:anchorId="1804E81C" wp14:editId="0F4946C0">
            <wp:simplePos x="0" y="0"/>
            <wp:positionH relativeFrom="column">
              <wp:posOffset>3813</wp:posOffset>
            </wp:positionH>
            <wp:positionV relativeFrom="paragraph">
              <wp:posOffset>403863</wp:posOffset>
            </wp:positionV>
            <wp:extent cx="6332402" cy="5421441"/>
            <wp:effectExtent l="0" t="0" r="0" b="7809"/>
            <wp:wrapSquare wrapText="bothSides"/>
            <wp:docPr id="16" name="Image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</a:blip>
                    <a:srcRect t="6873"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54214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3A9ECFE" w14:textId="77777777" w:rsidR="00006DDA" w:rsidRDefault="00006DDA">
      <w:pPr>
        <w:pStyle w:val="Standard"/>
        <w:rPr>
          <w:b/>
          <w:bCs/>
        </w:rPr>
      </w:pPr>
    </w:p>
    <w:p w14:paraId="18F5ACA2" w14:textId="77777777" w:rsidR="00006DDA" w:rsidRDefault="00006DDA">
      <w:pPr>
        <w:pStyle w:val="Standard"/>
        <w:rPr>
          <w:b/>
          <w:bCs/>
        </w:rPr>
      </w:pPr>
    </w:p>
    <w:p w14:paraId="23EC8CF5" w14:textId="77777777" w:rsidR="00006DDA" w:rsidRDefault="00006DDA">
      <w:pPr>
        <w:pStyle w:val="Standard"/>
        <w:rPr>
          <w:b/>
          <w:bCs/>
        </w:rPr>
      </w:pPr>
    </w:p>
    <w:p w14:paraId="44E85F22" w14:textId="77777777" w:rsidR="00006DDA" w:rsidRDefault="00006DDA">
      <w:pPr>
        <w:pStyle w:val="Standard"/>
        <w:rPr>
          <w:b/>
          <w:bCs/>
        </w:rPr>
      </w:pPr>
    </w:p>
    <w:p w14:paraId="219663CF" w14:textId="77777777" w:rsidR="00006DDA" w:rsidRDefault="00006DDA">
      <w:pPr>
        <w:pStyle w:val="Standard"/>
        <w:rPr>
          <w:b/>
          <w:bCs/>
        </w:rPr>
      </w:pPr>
    </w:p>
    <w:p w14:paraId="217FC87A" w14:textId="77777777" w:rsidR="00006DDA" w:rsidRDefault="00006DDA">
      <w:pPr>
        <w:pStyle w:val="Standard"/>
        <w:rPr>
          <w:b/>
          <w:bCs/>
        </w:rPr>
      </w:pPr>
    </w:p>
    <w:p w14:paraId="3E3AC6B7" w14:textId="77777777" w:rsidR="00006DDA" w:rsidRDefault="00006DDA">
      <w:pPr>
        <w:pStyle w:val="Standard"/>
        <w:rPr>
          <w:b/>
          <w:bCs/>
        </w:rPr>
      </w:pPr>
    </w:p>
    <w:p w14:paraId="6FE61E83" w14:textId="77777777" w:rsidR="00006DDA" w:rsidRDefault="00006DDA">
      <w:pPr>
        <w:pStyle w:val="Standard"/>
        <w:rPr>
          <w:b/>
          <w:bCs/>
        </w:rPr>
      </w:pPr>
    </w:p>
    <w:p w14:paraId="6A2D8518" w14:textId="77777777" w:rsidR="00006DDA" w:rsidRDefault="00000000">
      <w:pPr>
        <w:pStyle w:val="Standard"/>
        <w:rPr>
          <w:b/>
          <w:bCs/>
        </w:rPr>
      </w:pPr>
      <w:r>
        <w:rPr>
          <w:b/>
          <w:bCs/>
        </w:rPr>
        <w:t xml:space="preserve"> Check whether the html file uploaded has been received in the HTTP directory:</w:t>
      </w:r>
    </w:p>
    <w:p w14:paraId="6F57CD25" w14:textId="77777777" w:rsidR="00006DDA" w:rsidRDefault="00006DDA">
      <w:pPr>
        <w:pStyle w:val="Standard"/>
      </w:pPr>
    </w:p>
    <w:p w14:paraId="16660612" w14:textId="77777777" w:rsidR="00006DDA" w:rsidRDefault="00000000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18" behindDoc="0" locked="0" layoutInCell="1" allowOverlap="1" wp14:anchorId="092BFFA8" wp14:editId="77FB839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2538008"/>
            <wp:effectExtent l="0" t="0" r="0" b="0"/>
            <wp:wrapSquare wrapText="bothSides"/>
            <wp:docPr id="17" name="Image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253800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3039D4E" w14:textId="77777777" w:rsidR="00006DDA" w:rsidRDefault="00006DDA">
      <w:pPr>
        <w:pStyle w:val="Standard"/>
      </w:pPr>
    </w:p>
    <w:p w14:paraId="1CB69F17" w14:textId="77777777" w:rsidR="00006DDA" w:rsidRDefault="00000000">
      <w:pPr>
        <w:pStyle w:val="Standard"/>
        <w:rPr>
          <w:b/>
          <w:bCs/>
        </w:rPr>
      </w:pPr>
      <w:r>
        <w:rPr>
          <w:b/>
          <w:bCs/>
        </w:rPr>
        <w:t xml:space="preserve"> Edit html file in the HTTP directory</w:t>
      </w:r>
    </w:p>
    <w:p w14:paraId="25020275" w14:textId="77777777" w:rsidR="00006DDA" w:rsidRDefault="00000000">
      <w:pPr>
        <w:pStyle w:val="Standard"/>
      </w:pPr>
      <w:r>
        <w:t>Now edit index.html file in the HTTP directory so as to include a link to flex that we’ve just uploaded.</w:t>
      </w:r>
    </w:p>
    <w:p w14:paraId="592518D2" w14:textId="77777777" w:rsidR="00006DDA" w:rsidRDefault="00000000">
      <w:pPr>
        <w:pStyle w:val="Standard"/>
      </w:pPr>
      <w:r>
        <w:t xml:space="preserve">This will make flex accessible from the </w:t>
      </w:r>
      <w:proofErr w:type="gramStart"/>
      <w:r>
        <w:t>Laptop’s</w:t>
      </w:r>
      <w:proofErr w:type="gramEnd"/>
      <w:r>
        <w:t xml:space="preserve"> browser. To do this, locate index.html then click edit.</w:t>
      </w:r>
    </w:p>
    <w:p w14:paraId="7F3613B7" w14:textId="77777777" w:rsidR="00006DDA" w:rsidRDefault="00000000">
      <w:pPr>
        <w:pStyle w:val="Standard"/>
      </w:pPr>
      <w:r>
        <w:t>Proceed to edit it as shown below. Then save and accept overwrite.</w:t>
      </w:r>
    </w:p>
    <w:p w14:paraId="589F551B" w14:textId="77777777" w:rsidR="00006DDA" w:rsidRDefault="00000000">
      <w:pPr>
        <w:pStyle w:val="Standard"/>
      </w:pPr>
      <w:r>
        <w:rPr>
          <w:noProof/>
        </w:rPr>
        <w:drawing>
          <wp:anchor distT="0" distB="0" distL="114300" distR="114300" simplePos="0" relativeHeight="19" behindDoc="0" locked="0" layoutInCell="1" allowOverlap="1" wp14:anchorId="06F3C3C6" wp14:editId="50AA31E9">
            <wp:simplePos x="0" y="0"/>
            <wp:positionH relativeFrom="column">
              <wp:posOffset>3813</wp:posOffset>
            </wp:positionH>
            <wp:positionV relativeFrom="paragraph">
              <wp:posOffset>528952</wp:posOffset>
            </wp:positionV>
            <wp:extent cx="6331589" cy="3273423"/>
            <wp:effectExtent l="0" t="0" r="0" b="3177"/>
            <wp:wrapSquare wrapText="bothSides"/>
            <wp:docPr id="18" name="Image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lum/>
                      <a:alphaModFix/>
                    </a:blip>
                    <a:srcRect t="9720"/>
                    <a:stretch>
                      <a:fillRect/>
                    </a:stretch>
                  </pic:blipFill>
                  <pic:spPr>
                    <a:xfrm>
                      <a:off x="0" y="0"/>
                      <a:ext cx="6331589" cy="327342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390CFF0" w14:textId="77777777" w:rsidR="00006DDA" w:rsidRDefault="00006DDA">
      <w:pPr>
        <w:pStyle w:val="Standard"/>
      </w:pPr>
    </w:p>
    <w:p w14:paraId="15860FF1" w14:textId="77777777" w:rsidR="00006DDA" w:rsidRDefault="00000000">
      <w:pPr>
        <w:pStyle w:val="Standard"/>
      </w:pPr>
      <w:r>
        <w:t xml:space="preserve"> </w:t>
      </w:r>
    </w:p>
    <w:p w14:paraId="531E5DCD" w14:textId="77777777" w:rsidR="00006DDA" w:rsidRDefault="00006DDA">
      <w:pPr>
        <w:pStyle w:val="Standard"/>
      </w:pPr>
    </w:p>
    <w:p w14:paraId="4F0165BA" w14:textId="77777777" w:rsidR="00006DDA" w:rsidRDefault="00006DDA">
      <w:pPr>
        <w:pStyle w:val="Standard"/>
      </w:pPr>
    </w:p>
    <w:p w14:paraId="03A86BC3" w14:textId="77777777" w:rsidR="00006DDA" w:rsidRDefault="00006DDA">
      <w:pPr>
        <w:pStyle w:val="Standard"/>
      </w:pPr>
    </w:p>
    <w:p w14:paraId="6F3ACD7C" w14:textId="77777777" w:rsidR="00006DDA" w:rsidRDefault="00000000">
      <w:pPr>
        <w:pStyle w:val="Standard"/>
        <w:rPr>
          <w:b/>
          <w:bCs/>
        </w:rPr>
      </w:pPr>
      <w:r>
        <w:rPr>
          <w:b/>
          <w:bCs/>
        </w:rPr>
        <w:t xml:space="preserve"> Finally, try to access the newly uploaded file from the </w:t>
      </w:r>
      <w:proofErr w:type="gramStart"/>
      <w:r>
        <w:rPr>
          <w:b/>
          <w:bCs/>
        </w:rPr>
        <w:t>Laptop’s</w:t>
      </w:r>
      <w:proofErr w:type="gramEnd"/>
      <w:r>
        <w:rPr>
          <w:b/>
          <w:bCs/>
        </w:rPr>
        <w:t xml:space="preserve"> browser.</w:t>
      </w:r>
    </w:p>
    <w:p w14:paraId="3DEA1059" w14:textId="77777777" w:rsidR="00006DDA" w:rsidRDefault="00006DDA">
      <w:pPr>
        <w:pStyle w:val="Standard"/>
      </w:pPr>
    </w:p>
    <w:p w14:paraId="5781FB60" w14:textId="77777777" w:rsidR="00006DDA" w:rsidRDefault="00006DDA">
      <w:pPr>
        <w:pStyle w:val="Standard"/>
      </w:pPr>
    </w:p>
    <w:p w14:paraId="309571EF" w14:textId="77777777" w:rsidR="00006DDA" w:rsidRDefault="00006DDA">
      <w:pPr>
        <w:pStyle w:val="Standard"/>
      </w:pPr>
    </w:p>
    <w:p w14:paraId="7040B26A" w14:textId="77777777" w:rsidR="00006DDA" w:rsidRDefault="00000000">
      <w:pPr>
        <w:pStyle w:val="Standard"/>
      </w:pPr>
      <w:r>
        <w:t xml:space="preserve"> </w:t>
      </w:r>
    </w:p>
    <w:p w14:paraId="7D098F7B" w14:textId="77777777" w:rsidR="00006DDA" w:rsidRDefault="00000000">
      <w:pPr>
        <w:pStyle w:val="Standard"/>
      </w:pPr>
      <w:r>
        <w:rPr>
          <w:noProof/>
        </w:rPr>
        <w:drawing>
          <wp:anchor distT="0" distB="0" distL="114300" distR="114300" simplePos="0" relativeHeight="20" behindDoc="0" locked="0" layoutInCell="1" allowOverlap="1" wp14:anchorId="2C498D37" wp14:editId="1CBB3B18">
            <wp:simplePos x="0" y="0"/>
            <wp:positionH relativeFrom="column">
              <wp:posOffset>146688</wp:posOffset>
            </wp:positionH>
            <wp:positionV relativeFrom="paragraph">
              <wp:posOffset>205740</wp:posOffset>
            </wp:positionV>
            <wp:extent cx="6188714" cy="3498210"/>
            <wp:effectExtent l="0" t="0" r="2536" b="6990"/>
            <wp:wrapSquare wrapText="bothSides"/>
            <wp:docPr id="19" name="Image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lum/>
                      <a:alphaModFix/>
                    </a:blip>
                    <a:srcRect l="2256" t="982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4" cy="349821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2D24F00" w14:textId="77777777" w:rsidR="00006DDA" w:rsidRDefault="00006DDA">
      <w:pPr>
        <w:pStyle w:val="Standard"/>
      </w:pPr>
    </w:p>
    <w:p w14:paraId="092DB3CE" w14:textId="77777777" w:rsidR="00006DDA" w:rsidRDefault="00006DDA">
      <w:pPr>
        <w:pStyle w:val="Standard"/>
      </w:pPr>
    </w:p>
    <w:p w14:paraId="3957A29B" w14:textId="77777777" w:rsidR="00006DDA" w:rsidRDefault="00006DDA">
      <w:pPr>
        <w:pStyle w:val="Standard"/>
      </w:pPr>
    </w:p>
    <w:p w14:paraId="7205D3B2" w14:textId="77777777" w:rsidR="00006DDA" w:rsidRDefault="00006DDA">
      <w:pPr>
        <w:pStyle w:val="Standard"/>
      </w:pPr>
    </w:p>
    <w:p w14:paraId="64974720" w14:textId="77777777" w:rsidR="00006DDA" w:rsidRDefault="00006DDA">
      <w:pPr>
        <w:pStyle w:val="Standard"/>
      </w:pPr>
    </w:p>
    <w:p w14:paraId="1A909362" w14:textId="77777777" w:rsidR="00006DDA" w:rsidRDefault="00006DDA">
      <w:pPr>
        <w:pStyle w:val="Standard"/>
      </w:pPr>
    </w:p>
    <w:p w14:paraId="3772DAA3" w14:textId="77777777" w:rsidR="00006DDA" w:rsidRDefault="00006DDA">
      <w:pPr>
        <w:pStyle w:val="Standard"/>
      </w:pPr>
    </w:p>
    <w:p w14:paraId="4C3A765B" w14:textId="77777777" w:rsidR="00006DDA" w:rsidRDefault="00006DDA">
      <w:pPr>
        <w:pStyle w:val="Standard"/>
      </w:pPr>
    </w:p>
    <w:p w14:paraId="79DB6469" w14:textId="77777777" w:rsidR="00006DDA" w:rsidRDefault="00006DDA">
      <w:pPr>
        <w:pStyle w:val="Standard"/>
      </w:pPr>
    </w:p>
    <w:p w14:paraId="70A80ACD" w14:textId="77777777" w:rsidR="00006DDA" w:rsidRDefault="00006DDA">
      <w:pPr>
        <w:pStyle w:val="Standard"/>
      </w:pPr>
    </w:p>
    <w:p w14:paraId="79B341A5" w14:textId="77777777" w:rsidR="00006DDA" w:rsidRDefault="00006DDA">
      <w:pPr>
        <w:pStyle w:val="Standard"/>
      </w:pPr>
    </w:p>
    <w:p w14:paraId="6CEA5BC9" w14:textId="77777777" w:rsidR="00006DDA" w:rsidRDefault="00006DDA">
      <w:pPr>
        <w:pStyle w:val="Standard"/>
      </w:pPr>
    </w:p>
    <w:p w14:paraId="75D0302B" w14:textId="77777777" w:rsidR="00006DDA" w:rsidRDefault="00006DDA">
      <w:pPr>
        <w:pStyle w:val="Standard"/>
      </w:pPr>
    </w:p>
    <w:p w14:paraId="4ED4CF17" w14:textId="77777777" w:rsidR="00006DDA" w:rsidRDefault="00006DDA">
      <w:pPr>
        <w:pStyle w:val="Standard"/>
      </w:pPr>
    </w:p>
    <w:p w14:paraId="55198DBB" w14:textId="77777777" w:rsidR="00006DDA" w:rsidRDefault="00006DDA">
      <w:pPr>
        <w:pStyle w:val="Standard"/>
      </w:pPr>
    </w:p>
    <w:p w14:paraId="505F19BF" w14:textId="77777777" w:rsidR="00006DDA" w:rsidRDefault="00006DDA">
      <w:pPr>
        <w:pStyle w:val="Standard"/>
      </w:pPr>
    </w:p>
    <w:p w14:paraId="6B6B93EB" w14:textId="77777777" w:rsidR="00006DDA" w:rsidRDefault="00006DDA">
      <w:pPr>
        <w:pStyle w:val="Standard"/>
      </w:pPr>
    </w:p>
    <w:p w14:paraId="19168EEB" w14:textId="77777777" w:rsidR="00006DDA" w:rsidRDefault="00000000">
      <w:pPr>
        <w:pStyle w:val="Standard"/>
      </w:pPr>
      <w:r>
        <w:t>Click flex link to view the contents of the file in the browser.</w:t>
      </w:r>
    </w:p>
    <w:p w14:paraId="11757A42" w14:textId="77777777" w:rsidR="00006DDA" w:rsidRDefault="00006DDA">
      <w:pPr>
        <w:pStyle w:val="Standard"/>
      </w:pPr>
    </w:p>
    <w:p w14:paraId="62DFE1E2" w14:textId="77777777" w:rsidR="00006DDA" w:rsidRDefault="00000000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21" behindDoc="0" locked="0" layoutInCell="1" allowOverlap="1" wp14:anchorId="55D6BF77" wp14:editId="2A7C1777">
            <wp:simplePos x="0" y="0"/>
            <wp:positionH relativeFrom="column">
              <wp:posOffset>146688</wp:posOffset>
            </wp:positionH>
            <wp:positionV relativeFrom="paragraph">
              <wp:posOffset>318138</wp:posOffset>
            </wp:positionV>
            <wp:extent cx="6210303" cy="4695828"/>
            <wp:effectExtent l="0" t="0" r="0" b="9522"/>
            <wp:wrapSquare wrapText="bothSides"/>
            <wp:docPr id="20" name="Image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lum/>
                      <a:alphaModFix/>
                    </a:blip>
                    <a:srcRect l="2256" t="5314" r="-349" b="15298"/>
                    <a:stretch>
                      <a:fillRect/>
                    </a:stretch>
                  </pic:blipFill>
                  <pic:spPr>
                    <a:xfrm>
                      <a:off x="0" y="0"/>
                      <a:ext cx="6210303" cy="46958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 w14:paraId="41E985E0" w14:textId="77777777" w:rsidR="00006DDA" w:rsidRDefault="00006DDA">
      <w:pPr>
        <w:pStyle w:val="Standard"/>
      </w:pPr>
    </w:p>
    <w:p w14:paraId="36C1B5FF" w14:textId="77777777" w:rsidR="00006DDA" w:rsidRDefault="00006DDA">
      <w:pPr>
        <w:pStyle w:val="Standard"/>
      </w:pPr>
    </w:p>
    <w:p w14:paraId="406FC663" w14:textId="77777777" w:rsidR="00006DDA" w:rsidRDefault="00006DDA">
      <w:pPr>
        <w:pStyle w:val="Standard"/>
      </w:pPr>
    </w:p>
    <w:p w14:paraId="1B1A9A23" w14:textId="77777777" w:rsidR="00006DDA" w:rsidRDefault="00006DDA">
      <w:pPr>
        <w:pStyle w:val="Standard"/>
      </w:pPr>
    </w:p>
    <w:p w14:paraId="6697DFD8" w14:textId="77777777" w:rsidR="00006DDA" w:rsidRDefault="00006DDA">
      <w:pPr>
        <w:pStyle w:val="Standard"/>
      </w:pPr>
    </w:p>
    <w:p w14:paraId="6B7344F9" w14:textId="68F94B63" w:rsidR="00006DDA" w:rsidRDefault="00E7112D">
      <w:pPr>
        <w:pStyle w:val="Standard"/>
      </w:pPr>
      <w:r>
        <w:t>4. Configure Mail server, Ftp Server, DHCP Server, DNS Server and web Server in a single topology, use router and switch.</w:t>
      </w:r>
    </w:p>
    <w:p w14:paraId="3ECDF147" w14:textId="7DAE023D" w:rsidR="00E7112D" w:rsidRDefault="00E7112D">
      <w:pPr>
        <w:pStyle w:val="Standard"/>
      </w:pPr>
    </w:p>
    <w:p w14:paraId="1798C903" w14:textId="77777777" w:rsidR="00E7112D" w:rsidRDefault="00E7112D">
      <w:pPr>
        <w:pStyle w:val="Standard"/>
      </w:pPr>
    </w:p>
    <w:p w14:paraId="3D5C5ED7" w14:textId="0D20C56A" w:rsidR="00E7112D" w:rsidRDefault="00E7112D" w:rsidP="00E7112D">
      <w:pPr>
        <w:pStyle w:val="Standard"/>
        <w:numPr>
          <w:ilvl w:val="0"/>
          <w:numId w:val="1"/>
        </w:numPr>
        <w:rPr>
          <w:b/>
          <w:bCs/>
        </w:rPr>
      </w:pPr>
      <w:r w:rsidRPr="00E7112D">
        <w:rPr>
          <w:b/>
          <w:bCs/>
        </w:rPr>
        <w:t>Build the following topology</w:t>
      </w:r>
    </w:p>
    <w:p w14:paraId="2D0AA9CC" w14:textId="5B0AA4D2" w:rsidR="00E7112D" w:rsidRDefault="00E7112D" w:rsidP="00E7112D">
      <w:pPr>
        <w:pStyle w:val="Standard"/>
        <w:ind w:left="36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5DA4DAE" wp14:editId="2324EFA7">
            <wp:extent cx="6332220" cy="292290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1ED3F" w14:textId="6D1E166B" w:rsidR="00E7112D" w:rsidRDefault="00E7112D" w:rsidP="00E7112D">
      <w:pPr>
        <w:pStyle w:val="Standard"/>
        <w:numPr>
          <w:ilvl w:val="0"/>
          <w:numId w:val="1"/>
        </w:numPr>
        <w:rPr>
          <w:b/>
          <w:bCs/>
        </w:rPr>
      </w:pPr>
      <w:r w:rsidRPr="00E7112D">
        <w:rPr>
          <w:b/>
          <w:bCs/>
        </w:rPr>
        <w:t xml:space="preserve">Configure IP addresses on the PCs, DNS Server, DHCP </w:t>
      </w:r>
      <w:proofErr w:type="spellStart"/>
      <w:proofErr w:type="gramStart"/>
      <w:r w:rsidRPr="00E7112D">
        <w:rPr>
          <w:b/>
          <w:bCs/>
        </w:rPr>
        <w:t>server,Web</w:t>
      </w:r>
      <w:proofErr w:type="spellEnd"/>
      <w:proofErr w:type="gramEnd"/>
      <w:r w:rsidRPr="00E7112D">
        <w:rPr>
          <w:b/>
          <w:bCs/>
        </w:rPr>
        <w:t xml:space="preserve"> </w:t>
      </w:r>
      <w:proofErr w:type="spellStart"/>
      <w:r w:rsidRPr="00E7112D">
        <w:rPr>
          <w:b/>
          <w:bCs/>
        </w:rPr>
        <w:t>server,FTP</w:t>
      </w:r>
      <w:proofErr w:type="spellEnd"/>
      <w:r w:rsidRPr="00E7112D">
        <w:rPr>
          <w:b/>
          <w:bCs/>
        </w:rPr>
        <w:t xml:space="preserve"> server and the Mail Server</w:t>
      </w:r>
    </w:p>
    <w:p w14:paraId="226DE605" w14:textId="364F0773" w:rsidR="00E7112D" w:rsidRDefault="00E7112D" w:rsidP="00E7112D">
      <w:pPr>
        <w:pStyle w:val="Standard"/>
        <w:ind w:left="360"/>
        <w:rPr>
          <w:b/>
          <w:bCs/>
        </w:rPr>
      </w:pPr>
    </w:p>
    <w:p w14:paraId="0EB67D1B" w14:textId="77777777" w:rsidR="00E7112D" w:rsidRPr="009F3D61" w:rsidRDefault="00E7112D" w:rsidP="00E7112D">
      <w:pPr>
        <w:pStyle w:val="Standard"/>
        <w:ind w:left="360"/>
        <w:rPr>
          <w:rFonts w:ascii="Arial" w:hAnsi="Arial" w:cs="Arial"/>
        </w:rPr>
      </w:pPr>
      <w:r>
        <w:t xml:space="preserve">• </w:t>
      </w:r>
      <w:r w:rsidRPr="009F3D61">
        <w:rPr>
          <w:rFonts w:ascii="Arial" w:hAnsi="Arial" w:cs="Arial"/>
        </w:rPr>
        <w:t xml:space="preserve">Mail Server IP address: 192.168.1.2 </w:t>
      </w:r>
    </w:p>
    <w:p w14:paraId="77F8801A" w14:textId="77777777" w:rsidR="00E7112D" w:rsidRPr="009F3D61" w:rsidRDefault="00E7112D" w:rsidP="00E7112D">
      <w:pPr>
        <w:pStyle w:val="Standard"/>
        <w:ind w:left="360"/>
        <w:rPr>
          <w:rFonts w:ascii="Arial" w:hAnsi="Arial" w:cs="Arial"/>
        </w:rPr>
      </w:pPr>
      <w:r w:rsidRPr="009F3D61">
        <w:rPr>
          <w:rFonts w:ascii="Arial" w:hAnsi="Arial" w:cs="Arial"/>
        </w:rPr>
        <w:t>• PC0 IP address: 192.168.1.4</w:t>
      </w:r>
    </w:p>
    <w:p w14:paraId="18A47CEB" w14:textId="77777777" w:rsidR="00E7112D" w:rsidRPr="009F3D61" w:rsidRDefault="00E7112D" w:rsidP="00E7112D">
      <w:pPr>
        <w:pStyle w:val="Standard"/>
        <w:ind w:left="360"/>
        <w:rPr>
          <w:rFonts w:ascii="Arial" w:hAnsi="Arial" w:cs="Arial"/>
        </w:rPr>
      </w:pPr>
      <w:r w:rsidRPr="009F3D61">
        <w:rPr>
          <w:rFonts w:ascii="Arial" w:hAnsi="Arial" w:cs="Arial"/>
        </w:rPr>
        <w:t xml:space="preserve"> • PC1 IP address: 192.168.1.3</w:t>
      </w:r>
    </w:p>
    <w:p w14:paraId="68C5A92D" w14:textId="77777777" w:rsidR="00E7112D" w:rsidRPr="009F3D61" w:rsidRDefault="00E7112D" w:rsidP="00E7112D">
      <w:pPr>
        <w:pStyle w:val="Standard"/>
        <w:ind w:left="360"/>
        <w:rPr>
          <w:rFonts w:ascii="Arial" w:hAnsi="Arial" w:cs="Arial"/>
        </w:rPr>
      </w:pPr>
      <w:r w:rsidRPr="009F3D61">
        <w:rPr>
          <w:rFonts w:ascii="Arial" w:hAnsi="Arial" w:cs="Arial"/>
        </w:rPr>
        <w:t xml:space="preserve"> • DNS server IP address: 192.168.1.5 </w:t>
      </w:r>
    </w:p>
    <w:p w14:paraId="277E69A3" w14:textId="77777777" w:rsidR="00E7112D" w:rsidRPr="009F3D61" w:rsidRDefault="00E7112D" w:rsidP="00E7112D">
      <w:pPr>
        <w:pStyle w:val="Standard"/>
        <w:ind w:left="360"/>
        <w:rPr>
          <w:rFonts w:ascii="Arial" w:hAnsi="Arial" w:cs="Arial"/>
        </w:rPr>
      </w:pPr>
      <w:r w:rsidRPr="009F3D61">
        <w:rPr>
          <w:rFonts w:ascii="Arial" w:hAnsi="Arial" w:cs="Arial"/>
        </w:rPr>
        <w:t xml:space="preserve">• DHCP </w:t>
      </w:r>
      <w:proofErr w:type="spellStart"/>
      <w:r w:rsidRPr="009F3D61">
        <w:rPr>
          <w:rFonts w:ascii="Arial" w:hAnsi="Arial" w:cs="Arial"/>
        </w:rPr>
        <w:t>serverr</w:t>
      </w:r>
      <w:proofErr w:type="spellEnd"/>
      <w:r w:rsidRPr="009F3D61">
        <w:rPr>
          <w:rFonts w:ascii="Arial" w:hAnsi="Arial" w:cs="Arial"/>
        </w:rPr>
        <w:t xml:space="preserve"> IP address: 192.168.1.6</w:t>
      </w:r>
    </w:p>
    <w:p w14:paraId="2B9BCCC4" w14:textId="77777777" w:rsidR="00E7112D" w:rsidRPr="009F3D61" w:rsidRDefault="00E7112D" w:rsidP="00E7112D">
      <w:pPr>
        <w:pStyle w:val="Standard"/>
        <w:ind w:left="360"/>
        <w:rPr>
          <w:rFonts w:ascii="Arial" w:hAnsi="Arial" w:cs="Arial"/>
        </w:rPr>
      </w:pPr>
      <w:r w:rsidRPr="009F3D61">
        <w:rPr>
          <w:rFonts w:ascii="Arial" w:hAnsi="Arial" w:cs="Arial"/>
        </w:rPr>
        <w:t xml:space="preserve"> • Web </w:t>
      </w:r>
      <w:proofErr w:type="spellStart"/>
      <w:r w:rsidRPr="009F3D61">
        <w:rPr>
          <w:rFonts w:ascii="Arial" w:hAnsi="Arial" w:cs="Arial"/>
        </w:rPr>
        <w:t>serverr</w:t>
      </w:r>
      <w:proofErr w:type="spellEnd"/>
      <w:r w:rsidRPr="009F3D61">
        <w:rPr>
          <w:rFonts w:ascii="Arial" w:hAnsi="Arial" w:cs="Arial"/>
        </w:rPr>
        <w:t xml:space="preserve"> IP address: 192.168.1.7 </w:t>
      </w:r>
    </w:p>
    <w:p w14:paraId="3043ECCA" w14:textId="77777777" w:rsidR="00E7112D" w:rsidRPr="009F3D61" w:rsidRDefault="00E7112D" w:rsidP="00E7112D">
      <w:pPr>
        <w:pStyle w:val="Standard"/>
        <w:ind w:left="360"/>
        <w:rPr>
          <w:rFonts w:ascii="Arial" w:hAnsi="Arial" w:cs="Arial"/>
        </w:rPr>
      </w:pPr>
      <w:r w:rsidRPr="009F3D61">
        <w:rPr>
          <w:rFonts w:ascii="Arial" w:hAnsi="Arial" w:cs="Arial"/>
        </w:rPr>
        <w:t>• Router GigabitEthernet0/0 IP address: 192.168.1.1</w:t>
      </w:r>
    </w:p>
    <w:p w14:paraId="7AC53B19" w14:textId="77777777" w:rsidR="00E7112D" w:rsidRPr="009F3D61" w:rsidRDefault="00E7112D" w:rsidP="00E7112D">
      <w:pPr>
        <w:pStyle w:val="Standard"/>
        <w:ind w:left="360"/>
        <w:rPr>
          <w:rFonts w:ascii="Arial" w:hAnsi="Arial" w:cs="Arial"/>
        </w:rPr>
      </w:pPr>
      <w:r w:rsidRPr="009F3D61">
        <w:rPr>
          <w:rFonts w:ascii="Arial" w:hAnsi="Arial" w:cs="Arial"/>
        </w:rPr>
        <w:t xml:space="preserve"> • Router GigabitEthernet0/1 IP address: 192.168.2.1 </w:t>
      </w:r>
    </w:p>
    <w:p w14:paraId="10DD94EE" w14:textId="57E82058" w:rsidR="00E7112D" w:rsidRDefault="00E7112D" w:rsidP="00E7112D">
      <w:pPr>
        <w:pStyle w:val="Standard"/>
        <w:ind w:left="360"/>
        <w:rPr>
          <w:rFonts w:ascii="Arial" w:hAnsi="Arial" w:cs="Arial"/>
        </w:rPr>
      </w:pPr>
      <w:r w:rsidRPr="009F3D61">
        <w:rPr>
          <w:rFonts w:ascii="Arial" w:hAnsi="Arial" w:cs="Arial"/>
        </w:rPr>
        <w:t>• PC2 IP address: 192.168.2.2(dynamic through DHCP pool)</w:t>
      </w:r>
    </w:p>
    <w:p w14:paraId="7F2DB365" w14:textId="17482B52" w:rsidR="009F3D61" w:rsidRDefault="009F3D61" w:rsidP="009F3D61">
      <w:pPr>
        <w:pStyle w:val="Standard"/>
        <w:rPr>
          <w:rFonts w:ascii="Arial" w:hAnsi="Arial" w:cs="Arial"/>
        </w:rPr>
      </w:pPr>
    </w:p>
    <w:p w14:paraId="46B2A58E" w14:textId="4E861E57" w:rsidR="009F3D61" w:rsidRDefault="009F3D61" w:rsidP="009F3D61">
      <w:pPr>
        <w:pStyle w:val="Standard"/>
        <w:rPr>
          <w:rFonts w:ascii="Arial" w:hAnsi="Arial" w:cs="Arial"/>
        </w:rPr>
      </w:pPr>
    </w:p>
    <w:p w14:paraId="0A46BCB6" w14:textId="471942A7" w:rsidR="009F3D61" w:rsidRDefault="009F3D61" w:rsidP="009F3D61">
      <w:pPr>
        <w:pStyle w:val="Standard"/>
        <w:rPr>
          <w:b/>
          <w:bCs/>
        </w:rPr>
      </w:pPr>
      <w:r>
        <w:t xml:space="preserve">.) </w:t>
      </w:r>
      <w:r w:rsidRPr="009F3D61">
        <w:rPr>
          <w:b/>
          <w:bCs/>
        </w:rPr>
        <w:t xml:space="preserve">FTP </w:t>
      </w:r>
      <w:proofErr w:type="spellStart"/>
      <w:r w:rsidRPr="009F3D61">
        <w:rPr>
          <w:b/>
          <w:bCs/>
        </w:rPr>
        <w:t>serverr</w:t>
      </w:r>
      <w:proofErr w:type="spellEnd"/>
      <w:r w:rsidRPr="009F3D61">
        <w:rPr>
          <w:b/>
          <w:bCs/>
        </w:rPr>
        <w:t xml:space="preserve"> IP address: 192.168.2.3 (through pool DHCP)</w:t>
      </w:r>
    </w:p>
    <w:p w14:paraId="2F1ECEF8" w14:textId="4BF6D2D0" w:rsidR="009F3D61" w:rsidRDefault="009F3D61" w:rsidP="009F3D61">
      <w:pPr>
        <w:pStyle w:val="Standard"/>
        <w:rPr>
          <w:b/>
          <w:bCs/>
        </w:rPr>
      </w:pPr>
    </w:p>
    <w:p w14:paraId="570263C8" w14:textId="3845D9F2" w:rsidR="009F3D61" w:rsidRDefault="009F3D61" w:rsidP="009F3D61">
      <w:pPr>
        <w:pStyle w:val="Standard"/>
      </w:pPr>
      <w:r>
        <w:rPr>
          <w:noProof/>
        </w:rPr>
        <w:lastRenderedPageBreak/>
        <w:drawing>
          <wp:inline distT="0" distB="0" distL="0" distR="0" wp14:anchorId="089A8349" wp14:editId="6A9D86B6">
            <wp:extent cx="6332220" cy="366141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ECFB" w14:textId="11E61702" w:rsidR="009F3D61" w:rsidRDefault="009F3D61" w:rsidP="009F3D61">
      <w:pPr>
        <w:pStyle w:val="Standard"/>
        <w:numPr>
          <w:ilvl w:val="0"/>
          <w:numId w:val="1"/>
        </w:numPr>
        <w:rPr>
          <w:b/>
          <w:bCs/>
        </w:rPr>
      </w:pPr>
      <w:r w:rsidRPr="009F3D61">
        <w:rPr>
          <w:b/>
          <w:bCs/>
        </w:rPr>
        <w:t>Do the Following for router configuration</w:t>
      </w:r>
    </w:p>
    <w:p w14:paraId="430D56C8" w14:textId="71C71331" w:rsidR="009F3D61" w:rsidRDefault="009F3D61" w:rsidP="009F3D61">
      <w:pPr>
        <w:pStyle w:val="Standard"/>
        <w:rPr>
          <w:b/>
          <w:bCs/>
        </w:rPr>
      </w:pPr>
    </w:p>
    <w:p w14:paraId="1B29EAE7" w14:textId="5EAF27D5" w:rsidR="009F3D61" w:rsidRDefault="009F3D61" w:rsidP="009F3D61">
      <w:pPr>
        <w:pStyle w:val="Standard"/>
        <w:rPr>
          <w:b/>
          <w:bCs/>
        </w:rPr>
      </w:pPr>
      <w:r>
        <w:rPr>
          <w:noProof/>
        </w:rPr>
        <w:drawing>
          <wp:inline distT="0" distB="0" distL="0" distR="0" wp14:anchorId="0DBCA907" wp14:editId="19AD252C">
            <wp:extent cx="4200525" cy="43624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0DAB" w14:textId="64511330" w:rsidR="009F3D61" w:rsidRDefault="009F3D61" w:rsidP="009F3D61">
      <w:pPr>
        <w:pStyle w:val="Standard"/>
        <w:rPr>
          <w:b/>
          <w:bCs/>
        </w:rPr>
      </w:pPr>
    </w:p>
    <w:p w14:paraId="155A0FE1" w14:textId="3227A576" w:rsidR="009F3D61" w:rsidRPr="009F3D61" w:rsidRDefault="009F3D61" w:rsidP="009F3D61">
      <w:pPr>
        <w:pStyle w:val="Standard"/>
        <w:rPr>
          <w:b/>
          <w:bCs/>
        </w:rPr>
      </w:pPr>
      <w:proofErr w:type="gramStart"/>
      <w:r w:rsidRPr="009F3D61">
        <w:rPr>
          <w:b/>
          <w:bCs/>
        </w:rPr>
        <w:lastRenderedPageBreak/>
        <w:t>4 .</w:t>
      </w:r>
      <w:proofErr w:type="gramEnd"/>
      <w:r w:rsidRPr="009F3D61">
        <w:rPr>
          <w:b/>
          <w:bCs/>
        </w:rPr>
        <w:t xml:space="preserve"> </w:t>
      </w:r>
      <w:r w:rsidRPr="009F3D61">
        <w:rPr>
          <w:b/>
          <w:bCs/>
        </w:rPr>
        <w:t>Create a file in the PC2 then upload it to the server using FTP</w:t>
      </w:r>
    </w:p>
    <w:p w14:paraId="36036CAB" w14:textId="3C6CBCEE" w:rsidR="009F3D61" w:rsidRPr="009F3D61" w:rsidRDefault="009F3D61" w:rsidP="009F3D61">
      <w:pPr>
        <w:pStyle w:val="Standard"/>
        <w:rPr>
          <w:b/>
          <w:bCs/>
        </w:rPr>
      </w:pPr>
    </w:p>
    <w:p w14:paraId="3298C403" w14:textId="29A480DB" w:rsidR="009F3D61" w:rsidRPr="009F3D61" w:rsidRDefault="009F3D61" w:rsidP="009F3D61">
      <w:pPr>
        <w:pStyle w:val="Standard"/>
        <w:rPr>
          <w:b/>
          <w:bCs/>
        </w:rPr>
      </w:pPr>
    </w:p>
    <w:p w14:paraId="30903700" w14:textId="1845CD14" w:rsidR="009F3D61" w:rsidRPr="009F3D61" w:rsidRDefault="009F3D61" w:rsidP="009F3D61">
      <w:pPr>
        <w:pStyle w:val="Standard"/>
        <w:rPr>
          <w:b/>
          <w:bCs/>
        </w:rPr>
      </w:pPr>
      <w:r w:rsidRPr="009F3D61">
        <w:rPr>
          <w:b/>
          <w:bCs/>
        </w:rPr>
        <w:t>DONE ABOVE</w:t>
      </w:r>
    </w:p>
    <w:p w14:paraId="7909979A" w14:textId="48D9393A" w:rsidR="009F3D61" w:rsidRPr="009F3D61" w:rsidRDefault="009F3D61" w:rsidP="009F3D61">
      <w:pPr>
        <w:pStyle w:val="Standard"/>
        <w:numPr>
          <w:ilvl w:val="0"/>
          <w:numId w:val="2"/>
        </w:numPr>
        <w:rPr>
          <w:b/>
          <w:bCs/>
        </w:rPr>
      </w:pPr>
      <w:r w:rsidRPr="009F3D61">
        <w:rPr>
          <w:b/>
          <w:bCs/>
        </w:rPr>
        <w:t xml:space="preserve">) </w:t>
      </w:r>
      <w:r w:rsidRPr="009F3D61">
        <w:rPr>
          <w:b/>
          <w:bCs/>
        </w:rPr>
        <w:t>Now upload the file from the PC2 to the server using FTP</w:t>
      </w:r>
    </w:p>
    <w:p w14:paraId="5075526A" w14:textId="1F6B1613" w:rsidR="009F3D61" w:rsidRPr="009F3D61" w:rsidRDefault="009F3D61" w:rsidP="009F3D61">
      <w:pPr>
        <w:pStyle w:val="Standard"/>
        <w:ind w:left="360"/>
        <w:rPr>
          <w:b/>
          <w:bCs/>
        </w:rPr>
      </w:pPr>
      <w:r w:rsidRPr="009F3D61">
        <w:rPr>
          <w:b/>
          <w:bCs/>
        </w:rPr>
        <w:t>DONE ABOVE</w:t>
      </w:r>
    </w:p>
    <w:p w14:paraId="6A3A9EFB" w14:textId="65F1F958" w:rsidR="009F3D61" w:rsidRPr="009F3D61" w:rsidRDefault="009F3D61" w:rsidP="009F3D61">
      <w:pPr>
        <w:pStyle w:val="Standard"/>
        <w:ind w:left="360"/>
        <w:rPr>
          <w:b/>
          <w:bCs/>
        </w:rPr>
      </w:pPr>
    </w:p>
    <w:p w14:paraId="0EF78FF8" w14:textId="4A5ADF41" w:rsidR="009F3D61" w:rsidRPr="009F3D61" w:rsidRDefault="009F3D61" w:rsidP="009F3D61">
      <w:pPr>
        <w:pStyle w:val="Standard"/>
        <w:ind w:left="360"/>
        <w:rPr>
          <w:b/>
          <w:bCs/>
        </w:rPr>
      </w:pPr>
    </w:p>
    <w:p w14:paraId="1B33A95E" w14:textId="77777777" w:rsidR="009F3D61" w:rsidRPr="009F3D61" w:rsidRDefault="009F3D61" w:rsidP="009F3D61">
      <w:pPr>
        <w:pStyle w:val="Standard"/>
        <w:ind w:left="360"/>
        <w:rPr>
          <w:b/>
          <w:bCs/>
        </w:rPr>
      </w:pPr>
    </w:p>
    <w:p w14:paraId="2A3401B9" w14:textId="27F52C14" w:rsidR="009F3D61" w:rsidRDefault="009F3D61" w:rsidP="009F3D61">
      <w:pPr>
        <w:pStyle w:val="Standard"/>
        <w:rPr>
          <w:b/>
          <w:bCs/>
        </w:rPr>
      </w:pPr>
      <w:proofErr w:type="gramStart"/>
      <w:r w:rsidRPr="009F3D61">
        <w:rPr>
          <w:b/>
          <w:bCs/>
        </w:rPr>
        <w:t xml:space="preserve">6. </w:t>
      </w:r>
      <w:r w:rsidRPr="009F3D61">
        <w:rPr>
          <w:b/>
          <w:bCs/>
        </w:rPr>
        <w:t>.</w:t>
      </w:r>
      <w:proofErr w:type="gramEnd"/>
      <w:r w:rsidRPr="009F3D61">
        <w:rPr>
          <w:b/>
          <w:bCs/>
        </w:rPr>
        <w:t xml:space="preserve"> Go to the Server FTP directory to verify if the file sent has been received</w:t>
      </w:r>
    </w:p>
    <w:p w14:paraId="03A8C633" w14:textId="7CC83837" w:rsidR="009F3D61" w:rsidRDefault="009F3D61" w:rsidP="009F3D61">
      <w:pPr>
        <w:pStyle w:val="Standard"/>
        <w:rPr>
          <w:b/>
          <w:bCs/>
        </w:rPr>
      </w:pPr>
    </w:p>
    <w:p w14:paraId="28217DD5" w14:textId="3E912FF8" w:rsidR="009F3D61" w:rsidRDefault="009F3D61" w:rsidP="009F3D61">
      <w:pPr>
        <w:pStyle w:val="Standard"/>
        <w:rPr>
          <w:b/>
          <w:bCs/>
        </w:rPr>
      </w:pPr>
      <w:r>
        <w:rPr>
          <w:noProof/>
        </w:rPr>
        <w:drawing>
          <wp:inline distT="0" distB="0" distL="0" distR="0" wp14:anchorId="70A4C6B6" wp14:editId="7C681B11">
            <wp:extent cx="5153025" cy="57054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18CE" w14:textId="49C67D43" w:rsidR="009F3D61" w:rsidRDefault="009F3D61" w:rsidP="009F3D61">
      <w:pPr>
        <w:pStyle w:val="Standard"/>
        <w:rPr>
          <w:b/>
          <w:bCs/>
        </w:rPr>
      </w:pPr>
    </w:p>
    <w:p w14:paraId="5EC058CB" w14:textId="5C27F1AB" w:rsidR="009F3D61" w:rsidRPr="009F3D61" w:rsidRDefault="009F3D61" w:rsidP="009F3D61">
      <w:pPr>
        <w:pStyle w:val="Standard"/>
        <w:rPr>
          <w:b/>
          <w:bCs/>
        </w:rPr>
      </w:pPr>
      <w:r>
        <w:rPr>
          <w:b/>
          <w:bCs/>
        </w:rPr>
        <w:t xml:space="preserve">7. </w:t>
      </w:r>
      <w:r w:rsidRPr="009F3D61">
        <w:rPr>
          <w:b/>
          <w:bCs/>
        </w:rPr>
        <w:t>Configure mail clients on the PCs and mail service on the generic server. Mail Clients:</w:t>
      </w:r>
    </w:p>
    <w:p w14:paraId="7B840407" w14:textId="707F09F6" w:rsidR="009F3D61" w:rsidRPr="009F3D61" w:rsidRDefault="009F3D61" w:rsidP="009F3D61">
      <w:pPr>
        <w:pStyle w:val="Standard"/>
        <w:ind w:left="360"/>
        <w:rPr>
          <w:b/>
          <w:bCs/>
        </w:rPr>
      </w:pPr>
    </w:p>
    <w:p w14:paraId="54AE1AB3" w14:textId="1B99D5E2" w:rsidR="009F3D61" w:rsidRDefault="009F3D61" w:rsidP="009F3D61">
      <w:pPr>
        <w:pStyle w:val="Standard"/>
        <w:ind w:left="36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1D8FD66" wp14:editId="345AD493">
            <wp:extent cx="6332220" cy="4678045"/>
            <wp:effectExtent l="0" t="0" r="0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07B4" w14:textId="10C784F9" w:rsidR="009F3D61" w:rsidRDefault="009F3D61" w:rsidP="009F3D61">
      <w:pPr>
        <w:pStyle w:val="Standard"/>
        <w:ind w:left="360"/>
        <w:rPr>
          <w:b/>
          <w:bCs/>
        </w:rPr>
      </w:pPr>
    </w:p>
    <w:p w14:paraId="5144EC3E" w14:textId="77777777" w:rsidR="009F3D61" w:rsidRPr="009F3D61" w:rsidRDefault="009F3D61" w:rsidP="009F3D61">
      <w:pPr>
        <w:pStyle w:val="Standard"/>
        <w:ind w:left="360"/>
        <w:rPr>
          <w:b/>
          <w:bCs/>
        </w:rPr>
      </w:pPr>
    </w:p>
    <w:p w14:paraId="3ECC850E" w14:textId="57FA3254" w:rsidR="009F3D61" w:rsidRPr="009F3D61" w:rsidRDefault="009F3D61" w:rsidP="009F3D61">
      <w:pPr>
        <w:pStyle w:val="Standard"/>
        <w:rPr>
          <w:rFonts w:ascii="Arial" w:hAnsi="Arial" w:cs="Arial"/>
          <w:b/>
          <w:bCs/>
        </w:rPr>
      </w:pPr>
      <w:r w:rsidRPr="009F3D61">
        <w:rPr>
          <w:rFonts w:ascii="Arial" w:hAnsi="Arial" w:cs="Arial"/>
          <w:b/>
          <w:bCs/>
        </w:rPr>
        <w:t>8.</w:t>
      </w:r>
      <w:r w:rsidRPr="009F3D61">
        <w:rPr>
          <w:b/>
          <w:bCs/>
        </w:rPr>
        <w:t xml:space="preserve"> </w:t>
      </w:r>
      <w:r w:rsidRPr="009F3D61">
        <w:rPr>
          <w:b/>
          <w:bCs/>
        </w:rPr>
        <w:t>Mail Server:</w:t>
      </w:r>
    </w:p>
    <w:p w14:paraId="23777815" w14:textId="3469AEBC" w:rsidR="009F3D61" w:rsidRDefault="009F3D61" w:rsidP="009F3D61">
      <w:pPr>
        <w:pStyle w:val="Standard"/>
        <w:rPr>
          <w:rFonts w:ascii="Arial" w:hAnsi="Arial" w:cs="Arial"/>
          <w:b/>
          <w:bCs/>
        </w:rPr>
      </w:pPr>
      <w:r>
        <w:rPr>
          <w:noProof/>
        </w:rPr>
        <w:lastRenderedPageBreak/>
        <w:drawing>
          <wp:inline distT="0" distB="0" distL="0" distR="0" wp14:anchorId="62C6586E" wp14:editId="599B7E01">
            <wp:extent cx="6332220" cy="4430395"/>
            <wp:effectExtent l="0" t="0" r="0" b="825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438E" w14:textId="0F696F96" w:rsidR="009F3D61" w:rsidRDefault="009F3D61" w:rsidP="009F3D61">
      <w:pPr>
        <w:pStyle w:val="Standard"/>
        <w:rPr>
          <w:rFonts w:ascii="Arial" w:hAnsi="Arial" w:cs="Arial"/>
          <w:b/>
          <w:bCs/>
        </w:rPr>
      </w:pPr>
    </w:p>
    <w:p w14:paraId="5AEA8E87" w14:textId="736AC45B" w:rsidR="009F3D61" w:rsidRDefault="009F3D61" w:rsidP="009F3D61">
      <w:pPr>
        <w:pStyle w:val="Standard"/>
        <w:rPr>
          <w:rFonts w:ascii="Arial" w:hAnsi="Arial" w:cs="Arial"/>
          <w:b/>
          <w:bCs/>
        </w:rPr>
      </w:pPr>
    </w:p>
    <w:p w14:paraId="61FBC5CD" w14:textId="2A6FC39C" w:rsidR="009F3D61" w:rsidRDefault="009F3D61" w:rsidP="009F3D61">
      <w:pPr>
        <w:pStyle w:val="Standard"/>
        <w:rPr>
          <w:b/>
          <w:bCs/>
        </w:rPr>
      </w:pPr>
      <w:r>
        <w:t xml:space="preserve">9. </w:t>
      </w:r>
      <w:r w:rsidRPr="009F3D61">
        <w:rPr>
          <w:b/>
          <w:bCs/>
        </w:rPr>
        <w:t>DNS configuration</w:t>
      </w:r>
    </w:p>
    <w:p w14:paraId="1CAFF424" w14:textId="77777777" w:rsidR="009F3D61" w:rsidRDefault="009F3D61" w:rsidP="009F3D61">
      <w:pPr>
        <w:pStyle w:val="Standard"/>
        <w:rPr>
          <w:b/>
          <w:bCs/>
        </w:rPr>
      </w:pPr>
    </w:p>
    <w:p w14:paraId="47AD2F64" w14:textId="2535D2F6" w:rsidR="009F3D61" w:rsidRDefault="009F3D61" w:rsidP="009F3D61">
      <w:pPr>
        <w:pStyle w:val="Standard"/>
        <w:rPr>
          <w:b/>
          <w:bCs/>
        </w:rPr>
      </w:pPr>
      <w:r>
        <w:rPr>
          <w:noProof/>
        </w:rPr>
        <w:drawing>
          <wp:inline distT="0" distB="0" distL="0" distR="0" wp14:anchorId="49EBA4EE" wp14:editId="1340725B">
            <wp:extent cx="6332220" cy="3229610"/>
            <wp:effectExtent l="0" t="0" r="0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ADE98" w14:textId="796A1BAC" w:rsidR="009F3D61" w:rsidRDefault="009F3D61" w:rsidP="009F3D61">
      <w:pPr>
        <w:pStyle w:val="Standard"/>
        <w:rPr>
          <w:b/>
          <w:bCs/>
        </w:rPr>
      </w:pPr>
    </w:p>
    <w:p w14:paraId="76B486FF" w14:textId="77777777" w:rsidR="009F3D61" w:rsidRDefault="009F3D61" w:rsidP="009F3D61">
      <w:pPr>
        <w:pStyle w:val="Standard"/>
        <w:rPr>
          <w:b/>
          <w:bCs/>
        </w:rPr>
      </w:pPr>
    </w:p>
    <w:p w14:paraId="63036D4B" w14:textId="1584B269" w:rsidR="009F3D61" w:rsidRDefault="009F3D61" w:rsidP="009F3D61">
      <w:pPr>
        <w:pStyle w:val="Standard"/>
        <w:rPr>
          <w:b/>
          <w:bCs/>
        </w:rPr>
      </w:pPr>
    </w:p>
    <w:p w14:paraId="1EBD29A8" w14:textId="59F3DEC2" w:rsidR="009F3D61" w:rsidRDefault="009F3D61" w:rsidP="009F3D61">
      <w:pPr>
        <w:pStyle w:val="Standard"/>
        <w:rPr>
          <w:b/>
          <w:bCs/>
        </w:rPr>
      </w:pPr>
    </w:p>
    <w:p w14:paraId="7BB59250" w14:textId="77777777" w:rsidR="009F3D61" w:rsidRPr="009F3D61" w:rsidRDefault="009F3D61" w:rsidP="009F3D61">
      <w:pPr>
        <w:pStyle w:val="Standard"/>
        <w:rPr>
          <w:rFonts w:ascii="Arial" w:hAnsi="Arial" w:cs="Arial"/>
          <w:b/>
          <w:bCs/>
        </w:rPr>
      </w:pPr>
    </w:p>
    <w:sectPr w:rsidR="009F3D61" w:rsidRPr="009F3D61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909FC" w14:textId="77777777" w:rsidR="000251A9" w:rsidRDefault="000251A9">
      <w:r>
        <w:separator/>
      </w:r>
    </w:p>
  </w:endnote>
  <w:endnote w:type="continuationSeparator" w:id="0">
    <w:p w14:paraId="67719E67" w14:textId="77777777" w:rsidR="000251A9" w:rsidRDefault="00025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OpenSymbol"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55D56" w14:textId="77777777" w:rsidR="000251A9" w:rsidRDefault="000251A9">
      <w:r>
        <w:rPr>
          <w:color w:val="000000"/>
        </w:rPr>
        <w:separator/>
      </w:r>
    </w:p>
  </w:footnote>
  <w:footnote w:type="continuationSeparator" w:id="0">
    <w:p w14:paraId="209C695F" w14:textId="77777777" w:rsidR="000251A9" w:rsidRDefault="000251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A45AA"/>
    <w:multiLevelType w:val="hybridMultilevel"/>
    <w:tmpl w:val="1512D298"/>
    <w:lvl w:ilvl="0" w:tplc="8D84827A">
      <w:start w:val="5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F6F4E"/>
    <w:multiLevelType w:val="hybridMultilevel"/>
    <w:tmpl w:val="99582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259155">
    <w:abstractNumId w:val="1"/>
  </w:num>
  <w:num w:numId="2" w16cid:durableId="2046558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06DDA"/>
    <w:rsid w:val="00006DDA"/>
    <w:rsid w:val="000251A9"/>
    <w:rsid w:val="002302DC"/>
    <w:rsid w:val="0059528C"/>
    <w:rsid w:val="009F3D61"/>
    <w:rsid w:val="00BE4702"/>
    <w:rsid w:val="00E7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52947"/>
  <w15:docId w15:val="{770E5314-02D8-4F66-A426-0A8DDA0B0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Abubaker Khan</dc:creator>
  <cp:lastModifiedBy>Abubaker Khan</cp:lastModifiedBy>
  <cp:revision>2</cp:revision>
  <dcterms:created xsi:type="dcterms:W3CDTF">2022-10-15T15:03:00Z</dcterms:created>
  <dcterms:modified xsi:type="dcterms:W3CDTF">2022-10-15T15:03:00Z</dcterms:modified>
</cp:coreProperties>
</file>